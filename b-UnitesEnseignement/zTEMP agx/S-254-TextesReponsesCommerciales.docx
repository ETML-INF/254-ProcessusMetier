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AB27" w14:textId="1ED6FC89" w:rsidR="00CB23A9" w:rsidRPr="00CB23A9" w:rsidRDefault="00CB23A9" w:rsidP="00D0386C">
      <w:pPr>
        <w:spacing w:line="240" w:lineRule="auto"/>
        <w:jc w:val="both"/>
        <w:rPr>
          <w:color w:val="0070C0"/>
          <w:sz w:val="32"/>
          <w:szCs w:val="32"/>
        </w:rPr>
      </w:pPr>
      <w:bookmarkStart w:id="0" w:name="_Toc135743251"/>
      <w:r w:rsidRPr="00CB23A9">
        <w:rPr>
          <w:color w:val="0070C0"/>
          <w:sz w:val="32"/>
          <w:szCs w:val="32"/>
        </w:rPr>
        <w:t>Réponses standards à diverses demandes par ODOO</w:t>
      </w:r>
    </w:p>
    <w:p w14:paraId="0969D4CF" w14:textId="77777777" w:rsidR="00CB23A9" w:rsidRDefault="00CB23A9" w:rsidP="00D0386C">
      <w:pPr>
        <w:spacing w:line="240" w:lineRule="auto"/>
        <w:jc w:val="both"/>
        <w:rPr>
          <w:sz w:val="24"/>
        </w:rPr>
      </w:pPr>
    </w:p>
    <w:p w14:paraId="5FB82CB8" w14:textId="77777777" w:rsidR="00CB23A9" w:rsidRPr="00CB23A9" w:rsidRDefault="00CB23A9" w:rsidP="00D0386C">
      <w:pPr>
        <w:spacing w:line="240" w:lineRule="auto"/>
        <w:jc w:val="both"/>
        <w:rPr>
          <w:sz w:val="24"/>
        </w:rPr>
      </w:pPr>
    </w:p>
    <w:p w14:paraId="2AABD6BC" w14:textId="1F3C602F" w:rsidR="00CB23A9" w:rsidRPr="00CB23A9" w:rsidRDefault="00CB23A9" w:rsidP="00D0386C">
      <w:pPr>
        <w:spacing w:line="240" w:lineRule="auto"/>
        <w:jc w:val="both"/>
        <w:rPr>
          <w:b/>
          <w:bCs/>
          <w:sz w:val="24"/>
        </w:rPr>
      </w:pPr>
      <w:r w:rsidRPr="00CB23A9">
        <w:rPr>
          <w:b/>
          <w:bCs/>
          <w:sz w:val="24"/>
        </w:rPr>
        <w:t>Réponse à une commande</w:t>
      </w:r>
    </w:p>
    <w:p w14:paraId="6013D130" w14:textId="77777777" w:rsidR="00CB23A9" w:rsidRDefault="00CB23A9" w:rsidP="00CB23A9">
      <w:pPr>
        <w:spacing w:line="240" w:lineRule="auto"/>
        <w:jc w:val="both"/>
        <w:rPr>
          <w:sz w:val="24"/>
        </w:rPr>
      </w:pPr>
    </w:p>
    <w:p w14:paraId="6470641B" w14:textId="46665D3D" w:rsidR="00CB23A9" w:rsidRPr="00CB23A9" w:rsidRDefault="00CB23A9" w:rsidP="00CB23A9">
      <w:pPr>
        <w:spacing w:line="240" w:lineRule="auto"/>
        <w:jc w:val="both"/>
        <w:rPr>
          <w:sz w:val="24"/>
        </w:rPr>
      </w:pPr>
      <w:r w:rsidRPr="00CB23A9">
        <w:rPr>
          <w:sz w:val="24"/>
        </w:rPr>
        <w:t>Cher Monsieur Klein.</w:t>
      </w:r>
    </w:p>
    <w:p w14:paraId="46BD4410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  <w:r w:rsidRPr="00CB23A9">
        <w:rPr>
          <w:sz w:val="24"/>
        </w:rPr>
        <w:t>Votre commande nous est bien parvenue.</w:t>
      </w:r>
    </w:p>
    <w:p w14:paraId="65E8F500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</w:p>
    <w:p w14:paraId="350BDD03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  <w:r w:rsidRPr="00CB23A9">
        <w:rPr>
          <w:sz w:val="24"/>
        </w:rPr>
        <w:t>Vous serez livré ce matin encore par notre service interne de livraison.</w:t>
      </w:r>
    </w:p>
    <w:p w14:paraId="232A9807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</w:p>
    <w:p w14:paraId="34171983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  <w:r w:rsidRPr="00CB23A9">
        <w:rPr>
          <w:sz w:val="24"/>
        </w:rPr>
        <w:t>Au plaisir de continuer à être votre fournisseur pour la suite de votre activité.</w:t>
      </w:r>
    </w:p>
    <w:p w14:paraId="753A8FAD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</w:p>
    <w:p w14:paraId="62A6DEED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  <w:r w:rsidRPr="00CB23A9">
        <w:rPr>
          <w:sz w:val="24"/>
        </w:rPr>
        <w:t>ETML Store</w:t>
      </w:r>
    </w:p>
    <w:p w14:paraId="36C30656" w14:textId="77777777" w:rsidR="00CB23A9" w:rsidRPr="00CB23A9" w:rsidRDefault="00CB23A9" w:rsidP="00CB23A9">
      <w:pPr>
        <w:spacing w:line="240" w:lineRule="auto"/>
        <w:jc w:val="both"/>
        <w:rPr>
          <w:sz w:val="24"/>
        </w:rPr>
      </w:pPr>
      <w:r w:rsidRPr="00CB23A9">
        <w:rPr>
          <w:sz w:val="24"/>
        </w:rPr>
        <w:t>A Garraux</w:t>
      </w:r>
    </w:p>
    <w:p w14:paraId="19E30C39" w14:textId="77777777" w:rsidR="00CB23A9" w:rsidRDefault="00CB23A9" w:rsidP="00D0386C">
      <w:pPr>
        <w:spacing w:line="240" w:lineRule="auto"/>
        <w:jc w:val="both"/>
        <w:rPr>
          <w:sz w:val="24"/>
        </w:rPr>
      </w:pPr>
    </w:p>
    <w:p w14:paraId="0BB67F38" w14:textId="77777777" w:rsidR="00733DB7" w:rsidRDefault="00733DB7" w:rsidP="00D0386C">
      <w:pPr>
        <w:spacing w:line="240" w:lineRule="auto"/>
        <w:jc w:val="both"/>
        <w:rPr>
          <w:sz w:val="24"/>
        </w:rPr>
      </w:pPr>
    </w:p>
    <w:p w14:paraId="2B0687DE" w14:textId="4D334817" w:rsidR="00733DB7" w:rsidRPr="00CB23A9" w:rsidRDefault="00733DB7" w:rsidP="00733DB7">
      <w:pPr>
        <w:spacing w:line="240" w:lineRule="auto"/>
        <w:jc w:val="both"/>
        <w:rPr>
          <w:b/>
          <w:bCs/>
          <w:sz w:val="24"/>
        </w:rPr>
      </w:pPr>
      <w:r w:rsidRPr="00CB23A9">
        <w:rPr>
          <w:b/>
          <w:bCs/>
          <w:sz w:val="24"/>
        </w:rPr>
        <w:t xml:space="preserve">Réponse </w:t>
      </w:r>
      <w:r>
        <w:rPr>
          <w:b/>
          <w:bCs/>
          <w:sz w:val="24"/>
        </w:rPr>
        <w:t>d’ajout de produit dans le catalogue</w:t>
      </w:r>
    </w:p>
    <w:p w14:paraId="44CEBBAA" w14:textId="77777777" w:rsidR="00CB23A9" w:rsidRDefault="00CB23A9" w:rsidP="00D0386C">
      <w:pPr>
        <w:spacing w:line="240" w:lineRule="auto"/>
        <w:jc w:val="both"/>
        <w:rPr>
          <w:sz w:val="24"/>
        </w:rPr>
      </w:pPr>
    </w:p>
    <w:p w14:paraId="4F940FBE" w14:textId="77777777" w:rsidR="00CB23A9" w:rsidRDefault="00CB23A9" w:rsidP="00D0386C">
      <w:pPr>
        <w:spacing w:line="240" w:lineRule="auto"/>
        <w:jc w:val="both"/>
        <w:rPr>
          <w:sz w:val="24"/>
        </w:rPr>
      </w:pPr>
    </w:p>
    <w:p w14:paraId="5FF3257F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Cher Monsieur Del Valle.</w:t>
      </w:r>
    </w:p>
    <w:p w14:paraId="0DF269AF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Votre demande nous est bien parvenue.</w:t>
      </w:r>
    </w:p>
    <w:p w14:paraId="27CD0B4F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 </w:t>
      </w:r>
    </w:p>
    <w:p w14:paraId="00379A0A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Vous recevrez une confirmation d'ajout de ces produits, ainsi qu'un délai de livraison dans la matinée encore.</w:t>
      </w:r>
    </w:p>
    <w:p w14:paraId="701D17EB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 </w:t>
      </w:r>
    </w:p>
    <w:p w14:paraId="272B8B9C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Au plaisir de continuer à être votre fournisseur pour la suite de votre activité.</w:t>
      </w:r>
    </w:p>
    <w:p w14:paraId="4C979D7D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 </w:t>
      </w:r>
    </w:p>
    <w:p w14:paraId="6F8198A1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ETML Store</w:t>
      </w:r>
    </w:p>
    <w:p w14:paraId="59C9389F" w14:textId="77777777" w:rsidR="00733DB7" w:rsidRPr="00733DB7" w:rsidRDefault="00733DB7" w:rsidP="00733DB7">
      <w:pPr>
        <w:spacing w:line="240" w:lineRule="auto"/>
        <w:jc w:val="both"/>
        <w:rPr>
          <w:sz w:val="24"/>
        </w:rPr>
      </w:pPr>
      <w:r w:rsidRPr="00733DB7">
        <w:rPr>
          <w:sz w:val="24"/>
        </w:rPr>
        <w:t>A Garraux</w:t>
      </w:r>
    </w:p>
    <w:p w14:paraId="0173DC16" w14:textId="77777777" w:rsidR="00733DB7" w:rsidRDefault="00733DB7" w:rsidP="00D0386C">
      <w:pPr>
        <w:spacing w:line="240" w:lineRule="auto"/>
        <w:jc w:val="both"/>
        <w:rPr>
          <w:sz w:val="24"/>
        </w:rPr>
      </w:pPr>
    </w:p>
    <w:p w14:paraId="44D5FEBC" w14:textId="77777777" w:rsidR="00733DB7" w:rsidRDefault="00733DB7" w:rsidP="00D0386C">
      <w:pPr>
        <w:spacing w:line="240" w:lineRule="auto"/>
        <w:jc w:val="both"/>
        <w:rPr>
          <w:sz w:val="24"/>
        </w:rPr>
      </w:pPr>
    </w:p>
    <w:bookmarkEnd w:id="0"/>
    <w:p w14:paraId="1BD209AA" w14:textId="77777777" w:rsidR="00733DB7" w:rsidRPr="00CB23A9" w:rsidRDefault="00733DB7" w:rsidP="00D0386C">
      <w:pPr>
        <w:spacing w:line="240" w:lineRule="auto"/>
        <w:jc w:val="both"/>
        <w:rPr>
          <w:sz w:val="24"/>
        </w:rPr>
      </w:pPr>
    </w:p>
    <w:sectPr w:rsidR="00733DB7" w:rsidRPr="00CB23A9" w:rsidSect="007205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077" w:bottom="1134" w:left="1077" w:header="568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C5BB" w14:textId="77777777" w:rsidR="00520C9B" w:rsidRDefault="00520C9B" w:rsidP="00401C0F">
      <w:r>
        <w:separator/>
      </w:r>
    </w:p>
  </w:endnote>
  <w:endnote w:type="continuationSeparator" w:id="0">
    <w:p w14:paraId="33109839" w14:textId="77777777" w:rsidR="00520C9B" w:rsidRDefault="00520C9B" w:rsidP="00401C0F">
      <w:r>
        <w:continuationSeparator/>
      </w:r>
    </w:p>
  </w:endnote>
  <w:endnote w:type="continuationNotice" w:id="1">
    <w:p w14:paraId="5ED35A78" w14:textId="77777777" w:rsidR="00520C9B" w:rsidRDefault="00520C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7F6B" w14:textId="77777777" w:rsidR="00315383" w:rsidRDefault="003153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2836"/>
      <w:gridCol w:w="4678"/>
    </w:tblGrid>
    <w:tr w:rsidR="00470C54" w:rsidRPr="00492E37" w14:paraId="4FF2F556" w14:textId="77777777" w:rsidTr="00470C54">
      <w:trPr>
        <w:trHeight w:hRule="exact" w:val="227"/>
        <w:jc w:val="center"/>
      </w:trPr>
      <w:tc>
        <w:tcPr>
          <w:tcW w:w="1984" w:type="dxa"/>
          <w:vAlign w:val="bottom"/>
        </w:tcPr>
        <w:p w14:paraId="492E8EBE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Auteur : </w:t>
          </w:r>
          <w:proofErr w:type="spellStart"/>
          <w:r>
            <w:rPr>
              <w:sz w:val="18"/>
              <w:szCs w:val="18"/>
            </w:rPr>
            <w:t>Many</w:t>
          </w:r>
          <w:proofErr w:type="spellEnd"/>
        </w:p>
      </w:tc>
      <w:tc>
        <w:tcPr>
          <w:tcW w:w="2836" w:type="dxa"/>
          <w:vAlign w:val="center"/>
        </w:tcPr>
        <w:p w14:paraId="1A26D875" w14:textId="77777777" w:rsidR="00470C54" w:rsidRPr="001469A2" w:rsidRDefault="00470C54" w:rsidP="001469A2">
          <w:pPr>
            <w:pStyle w:val="-Pieddepage"/>
            <w:spacing w:line="240" w:lineRule="auto"/>
            <w:rPr>
              <w:sz w:val="18"/>
              <w:szCs w:val="18"/>
            </w:rPr>
          </w:pPr>
        </w:p>
      </w:tc>
      <w:tc>
        <w:tcPr>
          <w:tcW w:w="4678" w:type="dxa"/>
          <w:vAlign w:val="bottom"/>
        </w:tcPr>
        <w:p w14:paraId="5F4AB447" w14:textId="77777777" w:rsidR="00470C54" w:rsidRPr="001469A2" w:rsidRDefault="00470C54" w:rsidP="00400291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t xml:space="preserve">Création : </w:t>
          </w:r>
          <w:r>
            <w:rPr>
              <w:sz w:val="18"/>
              <w:szCs w:val="18"/>
            </w:rPr>
            <w:t>21.09.2023</w:t>
          </w:r>
        </w:p>
      </w:tc>
    </w:tr>
    <w:tr w:rsidR="00470C54" w:rsidRPr="00492E37" w14:paraId="22E3F401" w14:textId="77777777" w:rsidTr="00470C54">
      <w:trPr>
        <w:jc w:val="center"/>
      </w:trPr>
      <w:tc>
        <w:tcPr>
          <w:tcW w:w="1984" w:type="dxa"/>
          <w:vAlign w:val="bottom"/>
        </w:tcPr>
        <w:p w14:paraId="36BAD383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>Modifié par</w:t>
          </w:r>
          <w:r>
            <w:rPr>
              <w:sz w:val="18"/>
              <w:szCs w:val="18"/>
            </w:rPr>
            <w:t> : BSI</w:t>
          </w:r>
        </w:p>
      </w:tc>
      <w:tc>
        <w:tcPr>
          <w:tcW w:w="2836" w:type="dxa"/>
          <w:vAlign w:val="center"/>
        </w:tcPr>
        <w:p w14:paraId="38511850" w14:textId="77777777" w:rsidR="00470C54" w:rsidRPr="001469A2" w:rsidRDefault="00470C54" w:rsidP="00470C54">
          <w:pPr>
            <w:pStyle w:val="-Pieddepage"/>
            <w:spacing w:line="240" w:lineRule="auto"/>
            <w:jc w:val="right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Page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PAGE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1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 </w:t>
          </w:r>
          <w:r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/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NUMPAGES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7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</w:p>
      </w:tc>
      <w:tc>
        <w:tcPr>
          <w:tcW w:w="4678" w:type="dxa"/>
          <w:vAlign w:val="bottom"/>
        </w:tcPr>
        <w:p w14:paraId="1A1E9918" w14:textId="379B945F" w:rsidR="00470C54" w:rsidRPr="001469A2" w:rsidRDefault="00470C54" w:rsidP="00470C54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fldChar w:fldCharType="begin"/>
          </w:r>
          <w:r w:rsidRPr="001469A2">
            <w:rPr>
              <w:sz w:val="18"/>
              <w:szCs w:val="18"/>
            </w:rPr>
            <w:instrText xml:space="preserve"> FILENAME  \* FirstCap  \* MERGEFORMAT </w:instrText>
          </w:r>
          <w:r w:rsidRPr="001469A2">
            <w:rPr>
              <w:sz w:val="18"/>
              <w:szCs w:val="18"/>
            </w:rPr>
            <w:fldChar w:fldCharType="separate"/>
          </w:r>
          <w:r w:rsidR="002A17C2" w:rsidRPr="002A17C2">
            <w:rPr>
              <w:rFonts w:cs="Arial"/>
              <w:noProof/>
              <w:sz w:val="18"/>
              <w:szCs w:val="18"/>
            </w:rPr>
            <w:t>C-254-ExercicesECOE.docx</w:t>
          </w:r>
          <w:r w:rsidRPr="001469A2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  <w:tr w:rsidR="00470C54" w:rsidRPr="005A505B" w14:paraId="3C985479" w14:textId="77777777" w:rsidTr="00470C54">
      <w:trPr>
        <w:jc w:val="center"/>
      </w:trPr>
      <w:tc>
        <w:tcPr>
          <w:tcW w:w="1984" w:type="dxa"/>
          <w:vAlign w:val="bottom"/>
        </w:tcPr>
        <w:p w14:paraId="1E148C61" w14:textId="77777777" w:rsidR="00470C54" w:rsidRPr="001469A2" w:rsidRDefault="00470C54" w:rsidP="00401C0F">
          <w:pPr>
            <w:pStyle w:val="-Pieddepage"/>
            <w:rPr>
              <w:sz w:val="18"/>
              <w:szCs w:val="18"/>
            </w:rPr>
          </w:pPr>
        </w:p>
      </w:tc>
      <w:tc>
        <w:tcPr>
          <w:tcW w:w="7514" w:type="dxa"/>
          <w:gridSpan w:val="2"/>
          <w:vAlign w:val="center"/>
        </w:tcPr>
        <w:p w14:paraId="155A19B1" w14:textId="77777777" w:rsidR="00470C54" w:rsidRPr="001469A2" w:rsidRDefault="00470C54" w:rsidP="00401C0F">
          <w:pPr>
            <w:pStyle w:val="-Pieddepage"/>
            <w:rPr>
              <w:rFonts w:cs="Arial"/>
              <w:sz w:val="18"/>
              <w:szCs w:val="18"/>
            </w:rPr>
          </w:pPr>
        </w:p>
      </w:tc>
    </w:tr>
  </w:tbl>
  <w:p w14:paraId="3AED7023" w14:textId="77777777" w:rsidR="00470C54" w:rsidRPr="001F04D3" w:rsidRDefault="00470C54" w:rsidP="00401C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D22E" w14:textId="77777777" w:rsidR="00315383" w:rsidRDefault="003153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5AD6" w14:textId="77777777" w:rsidR="00520C9B" w:rsidRDefault="00520C9B" w:rsidP="00401C0F">
      <w:r>
        <w:separator/>
      </w:r>
    </w:p>
  </w:footnote>
  <w:footnote w:type="continuationSeparator" w:id="0">
    <w:p w14:paraId="1863D7C9" w14:textId="77777777" w:rsidR="00520C9B" w:rsidRDefault="00520C9B" w:rsidP="00401C0F">
      <w:r>
        <w:continuationSeparator/>
      </w:r>
    </w:p>
  </w:footnote>
  <w:footnote w:type="continuationNotice" w:id="1">
    <w:p w14:paraId="1935929C" w14:textId="77777777" w:rsidR="00520C9B" w:rsidRDefault="00520C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B6DE" w14:textId="77777777" w:rsidR="00315383" w:rsidRDefault="003153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919"/>
      <w:gridCol w:w="994"/>
      <w:gridCol w:w="3404"/>
      <w:gridCol w:w="3435"/>
    </w:tblGrid>
    <w:tr w:rsidR="007D1DDD" w:rsidRPr="00AF4744" w14:paraId="4513FF1B" w14:textId="77777777" w:rsidTr="007D1DDD">
      <w:trPr>
        <w:trHeight w:val="536"/>
        <w:jc w:val="center"/>
      </w:trPr>
      <w:tc>
        <w:tcPr>
          <w:tcW w:w="2176" w:type="dxa"/>
          <w:vAlign w:val="center"/>
        </w:tcPr>
        <w:p w14:paraId="10E23098" w14:textId="77777777" w:rsidR="007D1DDD" w:rsidRPr="004556F3" w:rsidRDefault="007D1DDD" w:rsidP="00401C0F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14:paraId="506EFBB4" w14:textId="77777777" w:rsidR="007D1DDD" w:rsidRPr="00AF4744" w:rsidRDefault="007D1DDD" w:rsidP="004556F3">
          <w:pPr>
            <w:jc w:val="center"/>
          </w:pPr>
          <w:r w:rsidRPr="004556F3">
            <w:rPr>
              <w:b/>
              <w:bCs/>
            </w:rPr>
            <w:t xml:space="preserve">ICT </w:t>
          </w:r>
          <w:r>
            <w:rPr>
              <w:b/>
              <w:bCs/>
            </w:rPr>
            <w:t>254</w:t>
          </w:r>
        </w:p>
      </w:tc>
      <w:tc>
        <w:tcPr>
          <w:tcW w:w="4257" w:type="dxa"/>
          <w:vAlign w:val="center"/>
        </w:tcPr>
        <w:p w14:paraId="4CBB02FA" w14:textId="3C846C17" w:rsidR="007D1DDD" w:rsidRPr="004556F3" w:rsidRDefault="001C5A48" w:rsidP="004556F3">
          <w:pPr>
            <w:jc w:val="center"/>
            <w:rPr>
              <w:b/>
              <w:bCs/>
            </w:rPr>
          </w:pPr>
          <w:r>
            <w:rPr>
              <w:b/>
              <w:bCs/>
            </w:rPr>
            <w:t>ECOE</w:t>
          </w:r>
        </w:p>
      </w:tc>
      <w:tc>
        <w:tcPr>
          <w:tcW w:w="4488" w:type="dxa"/>
          <w:vAlign w:val="center"/>
        </w:tcPr>
        <w:p w14:paraId="3D6E21D0" w14:textId="77777777" w:rsidR="007D1DDD" w:rsidRPr="00AF4744" w:rsidRDefault="007D1DDD" w:rsidP="00401C0F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320F478F" wp14:editId="5B06347E">
                <wp:simplePos x="0" y="0"/>
                <wp:positionH relativeFrom="column">
                  <wp:posOffset>1715770</wp:posOffset>
                </wp:positionH>
                <wp:positionV relativeFrom="paragraph">
                  <wp:posOffset>-29845</wp:posOffset>
                </wp:positionV>
                <wp:extent cx="359410" cy="359410"/>
                <wp:effectExtent l="0" t="0" r="2540" b="2540"/>
                <wp:wrapNone/>
                <wp:docPr id="1" name="Image 1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B2E80C8" w14:textId="77777777" w:rsidR="007D1DDD" w:rsidRPr="005A73F7" w:rsidRDefault="007D1DDD" w:rsidP="00401C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B81B" w14:textId="77777777" w:rsidR="00315383" w:rsidRDefault="003153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2202AAE"/>
    <w:multiLevelType w:val="multilevel"/>
    <w:tmpl w:val="D17C25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252F80"/>
    <w:multiLevelType w:val="hybridMultilevel"/>
    <w:tmpl w:val="FED6F7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C1A52"/>
    <w:multiLevelType w:val="hybridMultilevel"/>
    <w:tmpl w:val="410CFDF6"/>
    <w:lvl w:ilvl="0" w:tplc="040C0019">
      <w:start w:val="1"/>
      <w:numFmt w:val="lowerLetter"/>
      <w:lvlText w:val="%1."/>
      <w:lvlJc w:val="left"/>
      <w:pPr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92B5BB1"/>
    <w:multiLevelType w:val="hybridMultilevel"/>
    <w:tmpl w:val="B8BEE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796"/>
    <w:multiLevelType w:val="hybridMultilevel"/>
    <w:tmpl w:val="EAC4EA2E"/>
    <w:lvl w:ilvl="0" w:tplc="265AC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3DDC"/>
    <w:multiLevelType w:val="hybridMultilevel"/>
    <w:tmpl w:val="B1D267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1531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F101723"/>
    <w:multiLevelType w:val="hybridMultilevel"/>
    <w:tmpl w:val="BDFE6956"/>
    <w:lvl w:ilvl="0" w:tplc="0B2E5D2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E2A25"/>
    <w:multiLevelType w:val="hybridMultilevel"/>
    <w:tmpl w:val="F412F010"/>
    <w:lvl w:ilvl="0" w:tplc="2CC289D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167F18"/>
    <w:multiLevelType w:val="hybridMultilevel"/>
    <w:tmpl w:val="C22CB476"/>
    <w:lvl w:ilvl="0" w:tplc="896EA95C">
      <w:start w:val="1"/>
      <w:numFmt w:val="decimal"/>
      <w:pStyle w:val="Titre2"/>
      <w:lvlText w:val="Exercice %1"/>
      <w:lvlJc w:val="left"/>
      <w:pPr>
        <w:ind w:left="1070" w:hanging="360"/>
      </w:pPr>
      <w:rPr>
        <w:color w:val="auto"/>
      </w:rPr>
    </w:lvl>
    <w:lvl w:ilvl="1" w:tplc="100C0019">
      <w:start w:val="1"/>
      <w:numFmt w:val="lowerLetter"/>
      <w:lvlText w:val="%2."/>
      <w:lvlJc w:val="left"/>
      <w:pPr>
        <w:ind w:left="1790" w:hanging="360"/>
      </w:pPr>
    </w:lvl>
    <w:lvl w:ilvl="2" w:tplc="100C001B" w:tentative="1">
      <w:start w:val="1"/>
      <w:numFmt w:val="lowerRoman"/>
      <w:lvlText w:val="%3."/>
      <w:lvlJc w:val="right"/>
      <w:pPr>
        <w:ind w:left="2510" w:hanging="180"/>
      </w:pPr>
    </w:lvl>
    <w:lvl w:ilvl="3" w:tplc="100C000F" w:tentative="1">
      <w:start w:val="1"/>
      <w:numFmt w:val="decimal"/>
      <w:lvlText w:val="%4."/>
      <w:lvlJc w:val="left"/>
      <w:pPr>
        <w:ind w:left="3230" w:hanging="360"/>
      </w:pPr>
    </w:lvl>
    <w:lvl w:ilvl="4" w:tplc="100C0019" w:tentative="1">
      <w:start w:val="1"/>
      <w:numFmt w:val="lowerLetter"/>
      <w:lvlText w:val="%5."/>
      <w:lvlJc w:val="left"/>
      <w:pPr>
        <w:ind w:left="3950" w:hanging="360"/>
      </w:pPr>
    </w:lvl>
    <w:lvl w:ilvl="5" w:tplc="100C001B" w:tentative="1">
      <w:start w:val="1"/>
      <w:numFmt w:val="lowerRoman"/>
      <w:lvlText w:val="%6."/>
      <w:lvlJc w:val="right"/>
      <w:pPr>
        <w:ind w:left="4670" w:hanging="180"/>
      </w:pPr>
    </w:lvl>
    <w:lvl w:ilvl="6" w:tplc="100C000F" w:tentative="1">
      <w:start w:val="1"/>
      <w:numFmt w:val="decimal"/>
      <w:lvlText w:val="%7."/>
      <w:lvlJc w:val="left"/>
      <w:pPr>
        <w:ind w:left="5390" w:hanging="360"/>
      </w:pPr>
    </w:lvl>
    <w:lvl w:ilvl="7" w:tplc="100C0019" w:tentative="1">
      <w:start w:val="1"/>
      <w:numFmt w:val="lowerLetter"/>
      <w:lvlText w:val="%8."/>
      <w:lvlJc w:val="left"/>
      <w:pPr>
        <w:ind w:left="6110" w:hanging="360"/>
      </w:pPr>
    </w:lvl>
    <w:lvl w:ilvl="8" w:tplc="10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64F52"/>
    <w:multiLevelType w:val="hybridMultilevel"/>
    <w:tmpl w:val="ED5A1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36C75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C831BA"/>
    <w:multiLevelType w:val="hybridMultilevel"/>
    <w:tmpl w:val="058E7D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F0F38"/>
    <w:multiLevelType w:val="hybridMultilevel"/>
    <w:tmpl w:val="5DEEF494"/>
    <w:lvl w:ilvl="0" w:tplc="FBF4606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4798"/>
    <w:multiLevelType w:val="hybridMultilevel"/>
    <w:tmpl w:val="EAC4EA2E"/>
    <w:lvl w:ilvl="0" w:tplc="FFFFFFFF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EAE3982"/>
    <w:multiLevelType w:val="multilevel"/>
    <w:tmpl w:val="005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A4A3D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6340FE"/>
    <w:multiLevelType w:val="hybridMultilevel"/>
    <w:tmpl w:val="BAA4BE1C"/>
    <w:lvl w:ilvl="0" w:tplc="B240D3D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C6FCF"/>
    <w:multiLevelType w:val="hybridMultilevel"/>
    <w:tmpl w:val="51E07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5AFF"/>
    <w:multiLevelType w:val="multilevel"/>
    <w:tmpl w:val="55C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41FB1"/>
    <w:multiLevelType w:val="multilevel"/>
    <w:tmpl w:val="186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97013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051749"/>
    <w:multiLevelType w:val="hybridMultilevel"/>
    <w:tmpl w:val="E32486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31863"/>
    <w:multiLevelType w:val="hybridMultilevel"/>
    <w:tmpl w:val="63C85F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50C11"/>
    <w:multiLevelType w:val="hybridMultilevel"/>
    <w:tmpl w:val="57D4F84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6D83"/>
    <w:multiLevelType w:val="hybridMultilevel"/>
    <w:tmpl w:val="360482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46A1A"/>
    <w:multiLevelType w:val="hybridMultilevel"/>
    <w:tmpl w:val="B4849E5C"/>
    <w:lvl w:ilvl="0" w:tplc="5AB2B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2DFD"/>
    <w:multiLevelType w:val="hybridMultilevel"/>
    <w:tmpl w:val="A668865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6458C"/>
    <w:multiLevelType w:val="hybridMultilevel"/>
    <w:tmpl w:val="0A98BA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10036"/>
    <w:multiLevelType w:val="hybridMultilevel"/>
    <w:tmpl w:val="51D234C4"/>
    <w:lvl w:ilvl="0" w:tplc="9B5C8CF6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color w:val="auto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0D6DA4"/>
    <w:multiLevelType w:val="multilevel"/>
    <w:tmpl w:val="066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00C8F"/>
    <w:multiLevelType w:val="hybridMultilevel"/>
    <w:tmpl w:val="AD90EA5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D87E32"/>
    <w:multiLevelType w:val="multilevel"/>
    <w:tmpl w:val="F31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35B4A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07661"/>
    <w:multiLevelType w:val="hybridMultilevel"/>
    <w:tmpl w:val="E228BD56"/>
    <w:lvl w:ilvl="0" w:tplc="083AE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82505"/>
    <w:multiLevelType w:val="hybridMultilevel"/>
    <w:tmpl w:val="D25A72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72969"/>
    <w:multiLevelType w:val="hybridMultilevel"/>
    <w:tmpl w:val="AC2CC9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8FCE5DCE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2102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E66F0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33021">
    <w:abstractNumId w:val="1"/>
  </w:num>
  <w:num w:numId="2" w16cid:durableId="847018413">
    <w:abstractNumId w:val="11"/>
  </w:num>
  <w:num w:numId="3" w16cid:durableId="1195385201">
    <w:abstractNumId w:val="7"/>
  </w:num>
  <w:num w:numId="4" w16cid:durableId="236718852">
    <w:abstractNumId w:val="38"/>
  </w:num>
  <w:num w:numId="5" w16cid:durableId="1471240736">
    <w:abstractNumId w:val="26"/>
  </w:num>
  <w:num w:numId="6" w16cid:durableId="838228875">
    <w:abstractNumId w:val="33"/>
  </w:num>
  <w:num w:numId="7" w16cid:durableId="667908741">
    <w:abstractNumId w:val="10"/>
  </w:num>
  <w:num w:numId="8" w16cid:durableId="942613119">
    <w:abstractNumId w:val="2"/>
  </w:num>
  <w:num w:numId="9" w16cid:durableId="1730690217">
    <w:abstractNumId w:val="31"/>
  </w:num>
  <w:num w:numId="10" w16cid:durableId="1519781575">
    <w:abstractNumId w:val="6"/>
  </w:num>
  <w:num w:numId="11" w16cid:durableId="535316287">
    <w:abstractNumId w:val="34"/>
  </w:num>
  <w:num w:numId="12" w16cid:durableId="995568902">
    <w:abstractNumId w:val="27"/>
  </w:num>
  <w:num w:numId="13" w16cid:durableId="745762308">
    <w:abstractNumId w:val="12"/>
  </w:num>
  <w:num w:numId="14" w16cid:durableId="1970889900">
    <w:abstractNumId w:val="9"/>
  </w:num>
  <w:num w:numId="15" w16cid:durableId="542594103">
    <w:abstractNumId w:val="3"/>
  </w:num>
  <w:num w:numId="16" w16cid:durableId="715007520">
    <w:abstractNumId w:val="25"/>
  </w:num>
  <w:num w:numId="17" w16cid:durableId="1084449804">
    <w:abstractNumId w:val="14"/>
  </w:num>
  <w:num w:numId="18" w16cid:durableId="1799454098">
    <w:abstractNumId w:val="39"/>
  </w:num>
  <w:num w:numId="19" w16cid:durableId="1644508288">
    <w:abstractNumId w:val="18"/>
  </w:num>
  <w:num w:numId="20" w16cid:durableId="232548275">
    <w:abstractNumId w:val="40"/>
  </w:num>
  <w:num w:numId="21" w16cid:durableId="1165439548">
    <w:abstractNumId w:val="21"/>
  </w:num>
  <w:num w:numId="22" w16cid:durableId="909921500">
    <w:abstractNumId w:val="17"/>
  </w:num>
  <w:num w:numId="23" w16cid:durableId="749471389">
    <w:abstractNumId w:val="22"/>
  </w:num>
  <w:num w:numId="24" w16cid:durableId="1152677626">
    <w:abstractNumId w:val="32"/>
  </w:num>
  <w:num w:numId="25" w16cid:durableId="1975596566">
    <w:abstractNumId w:val="0"/>
  </w:num>
  <w:num w:numId="26" w16cid:durableId="1497771031">
    <w:abstractNumId w:val="10"/>
  </w:num>
  <w:num w:numId="27" w16cid:durableId="465316710">
    <w:abstractNumId w:val="13"/>
  </w:num>
  <w:num w:numId="28" w16cid:durableId="1582714251">
    <w:abstractNumId w:val="10"/>
  </w:num>
  <w:num w:numId="29" w16cid:durableId="1217009441">
    <w:abstractNumId w:val="10"/>
  </w:num>
  <w:num w:numId="30" w16cid:durableId="1898663012">
    <w:abstractNumId w:val="37"/>
  </w:num>
  <w:num w:numId="31" w16cid:durableId="1866209082">
    <w:abstractNumId w:val="24"/>
  </w:num>
  <w:num w:numId="32" w16cid:durableId="326370650">
    <w:abstractNumId w:val="10"/>
  </w:num>
  <w:num w:numId="33" w16cid:durableId="1476678294">
    <w:abstractNumId w:val="15"/>
  </w:num>
  <w:num w:numId="34" w16cid:durableId="353187984">
    <w:abstractNumId w:val="20"/>
  </w:num>
  <w:num w:numId="35" w16cid:durableId="411708787">
    <w:abstractNumId w:val="19"/>
  </w:num>
  <w:num w:numId="36" w16cid:durableId="1458179501">
    <w:abstractNumId w:val="29"/>
  </w:num>
  <w:num w:numId="37" w16cid:durableId="1593784798">
    <w:abstractNumId w:val="35"/>
  </w:num>
  <w:num w:numId="38" w16cid:durableId="1648435341">
    <w:abstractNumId w:val="23"/>
  </w:num>
  <w:num w:numId="39" w16cid:durableId="1513490959">
    <w:abstractNumId w:val="36"/>
  </w:num>
  <w:num w:numId="40" w16cid:durableId="1138767142">
    <w:abstractNumId w:val="28"/>
  </w:num>
  <w:num w:numId="41" w16cid:durableId="1265916823">
    <w:abstractNumId w:val="4"/>
  </w:num>
  <w:num w:numId="42" w16cid:durableId="617950554">
    <w:abstractNumId w:val="5"/>
  </w:num>
  <w:num w:numId="43" w16cid:durableId="683216095">
    <w:abstractNumId w:val="8"/>
  </w:num>
  <w:num w:numId="44" w16cid:durableId="1410348211">
    <w:abstractNumId w:val="16"/>
  </w:num>
  <w:num w:numId="45" w16cid:durableId="1171019629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98"/>
    <w:rsid w:val="00000197"/>
    <w:rsid w:val="0000045A"/>
    <w:rsid w:val="000005FA"/>
    <w:rsid w:val="000055BA"/>
    <w:rsid w:val="0000667E"/>
    <w:rsid w:val="0001061A"/>
    <w:rsid w:val="000106EC"/>
    <w:rsid w:val="0001209F"/>
    <w:rsid w:val="0001335C"/>
    <w:rsid w:val="00013E54"/>
    <w:rsid w:val="00015CC4"/>
    <w:rsid w:val="00021236"/>
    <w:rsid w:val="000316F0"/>
    <w:rsid w:val="00031E14"/>
    <w:rsid w:val="00031EB7"/>
    <w:rsid w:val="00042210"/>
    <w:rsid w:val="00044089"/>
    <w:rsid w:val="00044099"/>
    <w:rsid w:val="000463F7"/>
    <w:rsid w:val="00046EEE"/>
    <w:rsid w:val="0004718A"/>
    <w:rsid w:val="00051414"/>
    <w:rsid w:val="00051A34"/>
    <w:rsid w:val="00051A42"/>
    <w:rsid w:val="00053B0B"/>
    <w:rsid w:val="00054A40"/>
    <w:rsid w:val="00056C4C"/>
    <w:rsid w:val="0005707E"/>
    <w:rsid w:val="00057171"/>
    <w:rsid w:val="000572C5"/>
    <w:rsid w:val="00060895"/>
    <w:rsid w:val="000609F8"/>
    <w:rsid w:val="00063F97"/>
    <w:rsid w:val="00066272"/>
    <w:rsid w:val="0006723D"/>
    <w:rsid w:val="00067D43"/>
    <w:rsid w:val="00072375"/>
    <w:rsid w:val="00072CDD"/>
    <w:rsid w:val="000749AC"/>
    <w:rsid w:val="00080BCD"/>
    <w:rsid w:val="00081732"/>
    <w:rsid w:val="0008257B"/>
    <w:rsid w:val="00082F60"/>
    <w:rsid w:val="00083692"/>
    <w:rsid w:val="00085B72"/>
    <w:rsid w:val="00086114"/>
    <w:rsid w:val="000904E1"/>
    <w:rsid w:val="000904E7"/>
    <w:rsid w:val="000918E9"/>
    <w:rsid w:val="00093363"/>
    <w:rsid w:val="00094504"/>
    <w:rsid w:val="000974EB"/>
    <w:rsid w:val="000A0CF2"/>
    <w:rsid w:val="000A14BF"/>
    <w:rsid w:val="000A1B63"/>
    <w:rsid w:val="000A4BBF"/>
    <w:rsid w:val="000A5C0C"/>
    <w:rsid w:val="000A7A85"/>
    <w:rsid w:val="000A7B6A"/>
    <w:rsid w:val="000A7BF3"/>
    <w:rsid w:val="000B3A38"/>
    <w:rsid w:val="000B3BC0"/>
    <w:rsid w:val="000B6BE0"/>
    <w:rsid w:val="000C140B"/>
    <w:rsid w:val="000C4F46"/>
    <w:rsid w:val="000C5BD7"/>
    <w:rsid w:val="000C628E"/>
    <w:rsid w:val="000D4298"/>
    <w:rsid w:val="000D600C"/>
    <w:rsid w:val="000D702F"/>
    <w:rsid w:val="000E06E2"/>
    <w:rsid w:val="000E0D3E"/>
    <w:rsid w:val="000E3362"/>
    <w:rsid w:val="000E525B"/>
    <w:rsid w:val="000E5CD2"/>
    <w:rsid w:val="000E5EEB"/>
    <w:rsid w:val="000E60B6"/>
    <w:rsid w:val="000E6FCA"/>
    <w:rsid w:val="000F22B9"/>
    <w:rsid w:val="000F232A"/>
    <w:rsid w:val="000F243E"/>
    <w:rsid w:val="000F256C"/>
    <w:rsid w:val="000F2F2B"/>
    <w:rsid w:val="000F381C"/>
    <w:rsid w:val="000F4929"/>
    <w:rsid w:val="00100E10"/>
    <w:rsid w:val="001011CE"/>
    <w:rsid w:val="00103148"/>
    <w:rsid w:val="0010591C"/>
    <w:rsid w:val="001112F6"/>
    <w:rsid w:val="001130B7"/>
    <w:rsid w:val="001134CB"/>
    <w:rsid w:val="00113732"/>
    <w:rsid w:val="00114120"/>
    <w:rsid w:val="0011545C"/>
    <w:rsid w:val="0011626C"/>
    <w:rsid w:val="001221CB"/>
    <w:rsid w:val="0012233D"/>
    <w:rsid w:val="001227E7"/>
    <w:rsid w:val="00124368"/>
    <w:rsid w:val="0013299F"/>
    <w:rsid w:val="00134006"/>
    <w:rsid w:val="00135214"/>
    <w:rsid w:val="00135542"/>
    <w:rsid w:val="001373D5"/>
    <w:rsid w:val="00137D82"/>
    <w:rsid w:val="00140BC7"/>
    <w:rsid w:val="001418B4"/>
    <w:rsid w:val="001440B0"/>
    <w:rsid w:val="00145832"/>
    <w:rsid w:val="001469A2"/>
    <w:rsid w:val="001470DB"/>
    <w:rsid w:val="00147DEB"/>
    <w:rsid w:val="001502A9"/>
    <w:rsid w:val="001523AE"/>
    <w:rsid w:val="00154A6E"/>
    <w:rsid w:val="00154AA6"/>
    <w:rsid w:val="00155743"/>
    <w:rsid w:val="00156434"/>
    <w:rsid w:val="00161486"/>
    <w:rsid w:val="00161FF8"/>
    <w:rsid w:val="00163FF8"/>
    <w:rsid w:val="00164678"/>
    <w:rsid w:val="00166EC8"/>
    <w:rsid w:val="001679B9"/>
    <w:rsid w:val="00167DB4"/>
    <w:rsid w:val="0017233D"/>
    <w:rsid w:val="00172F3F"/>
    <w:rsid w:val="00173980"/>
    <w:rsid w:val="001768A3"/>
    <w:rsid w:val="00180320"/>
    <w:rsid w:val="00181C83"/>
    <w:rsid w:val="00183D0F"/>
    <w:rsid w:val="001846C4"/>
    <w:rsid w:val="0018796A"/>
    <w:rsid w:val="00191B5B"/>
    <w:rsid w:val="00195456"/>
    <w:rsid w:val="00195BD3"/>
    <w:rsid w:val="00197B7E"/>
    <w:rsid w:val="001A0495"/>
    <w:rsid w:val="001A2C43"/>
    <w:rsid w:val="001A446F"/>
    <w:rsid w:val="001A609E"/>
    <w:rsid w:val="001A647A"/>
    <w:rsid w:val="001B1906"/>
    <w:rsid w:val="001B3DB6"/>
    <w:rsid w:val="001B7895"/>
    <w:rsid w:val="001C21AC"/>
    <w:rsid w:val="001C3882"/>
    <w:rsid w:val="001C3A7A"/>
    <w:rsid w:val="001C3CF0"/>
    <w:rsid w:val="001C454D"/>
    <w:rsid w:val="001C529D"/>
    <w:rsid w:val="001C578B"/>
    <w:rsid w:val="001C5A48"/>
    <w:rsid w:val="001C6EA2"/>
    <w:rsid w:val="001C7774"/>
    <w:rsid w:val="001D01BF"/>
    <w:rsid w:val="001D07F5"/>
    <w:rsid w:val="001D5046"/>
    <w:rsid w:val="001D72BA"/>
    <w:rsid w:val="001E2C7E"/>
    <w:rsid w:val="001E3698"/>
    <w:rsid w:val="001E5E69"/>
    <w:rsid w:val="001E600F"/>
    <w:rsid w:val="001F04D3"/>
    <w:rsid w:val="001F074A"/>
    <w:rsid w:val="001F114A"/>
    <w:rsid w:val="001F2420"/>
    <w:rsid w:val="001F2F37"/>
    <w:rsid w:val="001F3B75"/>
    <w:rsid w:val="001F40AA"/>
    <w:rsid w:val="001F5B6A"/>
    <w:rsid w:val="001F6B96"/>
    <w:rsid w:val="001F6CFC"/>
    <w:rsid w:val="001F7928"/>
    <w:rsid w:val="0020124B"/>
    <w:rsid w:val="00202115"/>
    <w:rsid w:val="0020211B"/>
    <w:rsid w:val="002022A6"/>
    <w:rsid w:val="00203017"/>
    <w:rsid w:val="00205AE7"/>
    <w:rsid w:val="00206D5F"/>
    <w:rsid w:val="00212C69"/>
    <w:rsid w:val="00213F5D"/>
    <w:rsid w:val="002163B7"/>
    <w:rsid w:val="002179B9"/>
    <w:rsid w:val="00221245"/>
    <w:rsid w:val="00222D7C"/>
    <w:rsid w:val="00227869"/>
    <w:rsid w:val="002311EA"/>
    <w:rsid w:val="00231835"/>
    <w:rsid w:val="0023274D"/>
    <w:rsid w:val="00233A5F"/>
    <w:rsid w:val="00235152"/>
    <w:rsid w:val="0023515B"/>
    <w:rsid w:val="00235435"/>
    <w:rsid w:val="002357E5"/>
    <w:rsid w:val="002424CB"/>
    <w:rsid w:val="00242596"/>
    <w:rsid w:val="00243D62"/>
    <w:rsid w:val="00243ECF"/>
    <w:rsid w:val="002460BA"/>
    <w:rsid w:val="00251D8C"/>
    <w:rsid w:val="00252190"/>
    <w:rsid w:val="00254631"/>
    <w:rsid w:val="00256669"/>
    <w:rsid w:val="002572CF"/>
    <w:rsid w:val="00260B47"/>
    <w:rsid w:val="002620B9"/>
    <w:rsid w:val="00262A00"/>
    <w:rsid w:val="00264D4A"/>
    <w:rsid w:val="00266143"/>
    <w:rsid w:val="00266F7B"/>
    <w:rsid w:val="00267EF2"/>
    <w:rsid w:val="002721AE"/>
    <w:rsid w:val="00272288"/>
    <w:rsid w:val="002728BE"/>
    <w:rsid w:val="00274827"/>
    <w:rsid w:val="002752A4"/>
    <w:rsid w:val="00276684"/>
    <w:rsid w:val="002768C2"/>
    <w:rsid w:val="002770F3"/>
    <w:rsid w:val="00282EF3"/>
    <w:rsid w:val="00285602"/>
    <w:rsid w:val="002874DE"/>
    <w:rsid w:val="002931C5"/>
    <w:rsid w:val="002951BD"/>
    <w:rsid w:val="00295A4F"/>
    <w:rsid w:val="00296014"/>
    <w:rsid w:val="00297A6C"/>
    <w:rsid w:val="00297E2A"/>
    <w:rsid w:val="002A025F"/>
    <w:rsid w:val="002A0620"/>
    <w:rsid w:val="002A17C2"/>
    <w:rsid w:val="002A449C"/>
    <w:rsid w:val="002A7E7D"/>
    <w:rsid w:val="002B2B12"/>
    <w:rsid w:val="002B45D8"/>
    <w:rsid w:val="002B4C5A"/>
    <w:rsid w:val="002B6893"/>
    <w:rsid w:val="002C37A4"/>
    <w:rsid w:val="002C3B77"/>
    <w:rsid w:val="002C620B"/>
    <w:rsid w:val="002C6634"/>
    <w:rsid w:val="002D1624"/>
    <w:rsid w:val="002D7480"/>
    <w:rsid w:val="002D7B4A"/>
    <w:rsid w:val="002E0CA1"/>
    <w:rsid w:val="002E264E"/>
    <w:rsid w:val="002E2DD2"/>
    <w:rsid w:val="002E69C0"/>
    <w:rsid w:val="002E71E8"/>
    <w:rsid w:val="002F038B"/>
    <w:rsid w:val="002F0A56"/>
    <w:rsid w:val="002F4E73"/>
    <w:rsid w:val="002F511C"/>
    <w:rsid w:val="002F55E8"/>
    <w:rsid w:val="00300B88"/>
    <w:rsid w:val="00303D4A"/>
    <w:rsid w:val="0030489B"/>
    <w:rsid w:val="0030639F"/>
    <w:rsid w:val="003142B8"/>
    <w:rsid w:val="00315383"/>
    <w:rsid w:val="003163AB"/>
    <w:rsid w:val="003210F6"/>
    <w:rsid w:val="003229C7"/>
    <w:rsid w:val="003237E9"/>
    <w:rsid w:val="003254D8"/>
    <w:rsid w:val="00325D51"/>
    <w:rsid w:val="0032670E"/>
    <w:rsid w:val="00327256"/>
    <w:rsid w:val="0033043A"/>
    <w:rsid w:val="00331DC2"/>
    <w:rsid w:val="00335808"/>
    <w:rsid w:val="00335B7A"/>
    <w:rsid w:val="00340089"/>
    <w:rsid w:val="0034172E"/>
    <w:rsid w:val="003426D0"/>
    <w:rsid w:val="003428B8"/>
    <w:rsid w:val="0034340C"/>
    <w:rsid w:val="00344A0A"/>
    <w:rsid w:val="00344CE8"/>
    <w:rsid w:val="003454EA"/>
    <w:rsid w:val="00345FD5"/>
    <w:rsid w:val="003460DD"/>
    <w:rsid w:val="00351830"/>
    <w:rsid w:val="00351ED5"/>
    <w:rsid w:val="00352287"/>
    <w:rsid w:val="003550F7"/>
    <w:rsid w:val="00356728"/>
    <w:rsid w:val="0035691E"/>
    <w:rsid w:val="00356C13"/>
    <w:rsid w:val="003603BD"/>
    <w:rsid w:val="003618D5"/>
    <w:rsid w:val="00362CC3"/>
    <w:rsid w:val="00363582"/>
    <w:rsid w:val="0036406F"/>
    <w:rsid w:val="003640D0"/>
    <w:rsid w:val="003641CE"/>
    <w:rsid w:val="00364E9C"/>
    <w:rsid w:val="00366965"/>
    <w:rsid w:val="00372BF2"/>
    <w:rsid w:val="00372DD4"/>
    <w:rsid w:val="00373F0A"/>
    <w:rsid w:val="00375AD4"/>
    <w:rsid w:val="003773DF"/>
    <w:rsid w:val="003776BA"/>
    <w:rsid w:val="00377C6E"/>
    <w:rsid w:val="00380F18"/>
    <w:rsid w:val="00381995"/>
    <w:rsid w:val="00381C42"/>
    <w:rsid w:val="003825F3"/>
    <w:rsid w:val="00385CC1"/>
    <w:rsid w:val="0038675F"/>
    <w:rsid w:val="00390C54"/>
    <w:rsid w:val="003918EF"/>
    <w:rsid w:val="00391D01"/>
    <w:rsid w:val="003941B2"/>
    <w:rsid w:val="00394B22"/>
    <w:rsid w:val="00395489"/>
    <w:rsid w:val="003A4CEC"/>
    <w:rsid w:val="003A5003"/>
    <w:rsid w:val="003A5131"/>
    <w:rsid w:val="003A64CC"/>
    <w:rsid w:val="003A6547"/>
    <w:rsid w:val="003A69B3"/>
    <w:rsid w:val="003B0A21"/>
    <w:rsid w:val="003B437C"/>
    <w:rsid w:val="003C0324"/>
    <w:rsid w:val="003C2F02"/>
    <w:rsid w:val="003C5147"/>
    <w:rsid w:val="003C5A09"/>
    <w:rsid w:val="003C5A8D"/>
    <w:rsid w:val="003D1118"/>
    <w:rsid w:val="003D3189"/>
    <w:rsid w:val="003D3262"/>
    <w:rsid w:val="003D33F1"/>
    <w:rsid w:val="003D38B1"/>
    <w:rsid w:val="003D3979"/>
    <w:rsid w:val="003D3D43"/>
    <w:rsid w:val="003D60A2"/>
    <w:rsid w:val="003E018B"/>
    <w:rsid w:val="003E170C"/>
    <w:rsid w:val="003E2FA1"/>
    <w:rsid w:val="003E46C9"/>
    <w:rsid w:val="003E50F4"/>
    <w:rsid w:val="003E5C17"/>
    <w:rsid w:val="003F0989"/>
    <w:rsid w:val="003F1870"/>
    <w:rsid w:val="003F1B98"/>
    <w:rsid w:val="003F25A5"/>
    <w:rsid w:val="003F43DB"/>
    <w:rsid w:val="003F6EEB"/>
    <w:rsid w:val="003F7BF3"/>
    <w:rsid w:val="003F7DC3"/>
    <w:rsid w:val="00400291"/>
    <w:rsid w:val="00400FD1"/>
    <w:rsid w:val="00401542"/>
    <w:rsid w:val="00401C0F"/>
    <w:rsid w:val="00406ADD"/>
    <w:rsid w:val="00407333"/>
    <w:rsid w:val="0040782E"/>
    <w:rsid w:val="00410FA5"/>
    <w:rsid w:val="00411575"/>
    <w:rsid w:val="00413A1B"/>
    <w:rsid w:val="00413DDB"/>
    <w:rsid w:val="00416105"/>
    <w:rsid w:val="00416787"/>
    <w:rsid w:val="00416AD7"/>
    <w:rsid w:val="00421D15"/>
    <w:rsid w:val="00421DC2"/>
    <w:rsid w:val="00422778"/>
    <w:rsid w:val="004235CA"/>
    <w:rsid w:val="00425978"/>
    <w:rsid w:val="0043291C"/>
    <w:rsid w:val="00433AC3"/>
    <w:rsid w:val="0043666E"/>
    <w:rsid w:val="00436B90"/>
    <w:rsid w:val="00436EB0"/>
    <w:rsid w:val="004377F1"/>
    <w:rsid w:val="004402A1"/>
    <w:rsid w:val="00441709"/>
    <w:rsid w:val="0044220A"/>
    <w:rsid w:val="00445042"/>
    <w:rsid w:val="00451170"/>
    <w:rsid w:val="004556F3"/>
    <w:rsid w:val="00455E9C"/>
    <w:rsid w:val="00462346"/>
    <w:rsid w:val="00462CC9"/>
    <w:rsid w:val="004642D0"/>
    <w:rsid w:val="004647F7"/>
    <w:rsid w:val="00465CC4"/>
    <w:rsid w:val="004700E5"/>
    <w:rsid w:val="00470328"/>
    <w:rsid w:val="00470C54"/>
    <w:rsid w:val="00470E39"/>
    <w:rsid w:val="00472562"/>
    <w:rsid w:val="00472621"/>
    <w:rsid w:val="004727B8"/>
    <w:rsid w:val="00472856"/>
    <w:rsid w:val="00472FD8"/>
    <w:rsid w:val="004732DD"/>
    <w:rsid w:val="0047606D"/>
    <w:rsid w:val="004769C3"/>
    <w:rsid w:val="00481C33"/>
    <w:rsid w:val="00484670"/>
    <w:rsid w:val="00485BEF"/>
    <w:rsid w:val="00487260"/>
    <w:rsid w:val="00492C43"/>
    <w:rsid w:val="00492E37"/>
    <w:rsid w:val="004943CC"/>
    <w:rsid w:val="00495EC2"/>
    <w:rsid w:val="00497743"/>
    <w:rsid w:val="004A00B0"/>
    <w:rsid w:val="004A21EF"/>
    <w:rsid w:val="004A5674"/>
    <w:rsid w:val="004B0D2A"/>
    <w:rsid w:val="004B0E6F"/>
    <w:rsid w:val="004B325A"/>
    <w:rsid w:val="004B3B83"/>
    <w:rsid w:val="004B41E7"/>
    <w:rsid w:val="004B4252"/>
    <w:rsid w:val="004B6EDD"/>
    <w:rsid w:val="004C04C5"/>
    <w:rsid w:val="004C1943"/>
    <w:rsid w:val="004C29F9"/>
    <w:rsid w:val="004C44ED"/>
    <w:rsid w:val="004C47C9"/>
    <w:rsid w:val="004C4E89"/>
    <w:rsid w:val="004C5105"/>
    <w:rsid w:val="004C7B68"/>
    <w:rsid w:val="004D0BF8"/>
    <w:rsid w:val="004D0D93"/>
    <w:rsid w:val="004D123C"/>
    <w:rsid w:val="004D5266"/>
    <w:rsid w:val="004E034C"/>
    <w:rsid w:val="004E14AE"/>
    <w:rsid w:val="004E518B"/>
    <w:rsid w:val="004E6BE0"/>
    <w:rsid w:val="004F0405"/>
    <w:rsid w:val="004F0B31"/>
    <w:rsid w:val="004F0DB7"/>
    <w:rsid w:val="004F170E"/>
    <w:rsid w:val="004F3129"/>
    <w:rsid w:val="004F3992"/>
    <w:rsid w:val="004F5615"/>
    <w:rsid w:val="004F5B00"/>
    <w:rsid w:val="004F7590"/>
    <w:rsid w:val="00500FC3"/>
    <w:rsid w:val="005045A7"/>
    <w:rsid w:val="005050E8"/>
    <w:rsid w:val="0050572A"/>
    <w:rsid w:val="0050646E"/>
    <w:rsid w:val="00516544"/>
    <w:rsid w:val="00517013"/>
    <w:rsid w:val="00520C9B"/>
    <w:rsid w:val="00521C8E"/>
    <w:rsid w:val="0052224B"/>
    <w:rsid w:val="005225FB"/>
    <w:rsid w:val="005262B0"/>
    <w:rsid w:val="00527555"/>
    <w:rsid w:val="00530FFA"/>
    <w:rsid w:val="005311D9"/>
    <w:rsid w:val="00532F9A"/>
    <w:rsid w:val="00534807"/>
    <w:rsid w:val="00535F55"/>
    <w:rsid w:val="00536705"/>
    <w:rsid w:val="0054054F"/>
    <w:rsid w:val="00540BBC"/>
    <w:rsid w:val="00541E4C"/>
    <w:rsid w:val="00542116"/>
    <w:rsid w:val="005433DA"/>
    <w:rsid w:val="00545B1D"/>
    <w:rsid w:val="005508F9"/>
    <w:rsid w:val="00552595"/>
    <w:rsid w:val="00552FB6"/>
    <w:rsid w:val="0055647F"/>
    <w:rsid w:val="005564BE"/>
    <w:rsid w:val="00557178"/>
    <w:rsid w:val="0055722C"/>
    <w:rsid w:val="0056205D"/>
    <w:rsid w:val="00564459"/>
    <w:rsid w:val="0056510F"/>
    <w:rsid w:val="005661C5"/>
    <w:rsid w:val="00571E4B"/>
    <w:rsid w:val="0057290D"/>
    <w:rsid w:val="00572BA6"/>
    <w:rsid w:val="00572F22"/>
    <w:rsid w:val="00573214"/>
    <w:rsid w:val="00574085"/>
    <w:rsid w:val="005767EE"/>
    <w:rsid w:val="00576C68"/>
    <w:rsid w:val="00583BBC"/>
    <w:rsid w:val="00584761"/>
    <w:rsid w:val="00584B63"/>
    <w:rsid w:val="00586120"/>
    <w:rsid w:val="00586793"/>
    <w:rsid w:val="00586803"/>
    <w:rsid w:val="00587EA9"/>
    <w:rsid w:val="005926D0"/>
    <w:rsid w:val="0059538F"/>
    <w:rsid w:val="00595F14"/>
    <w:rsid w:val="0059658B"/>
    <w:rsid w:val="00596759"/>
    <w:rsid w:val="005979F9"/>
    <w:rsid w:val="005A1DD7"/>
    <w:rsid w:val="005A2A13"/>
    <w:rsid w:val="005A3F0B"/>
    <w:rsid w:val="005A505B"/>
    <w:rsid w:val="005A642A"/>
    <w:rsid w:val="005A73F7"/>
    <w:rsid w:val="005A7F01"/>
    <w:rsid w:val="005B26CB"/>
    <w:rsid w:val="005B58F4"/>
    <w:rsid w:val="005B6915"/>
    <w:rsid w:val="005C1374"/>
    <w:rsid w:val="005C1D24"/>
    <w:rsid w:val="005C2690"/>
    <w:rsid w:val="005C2BDB"/>
    <w:rsid w:val="005C6E05"/>
    <w:rsid w:val="005D0DFF"/>
    <w:rsid w:val="005D0E59"/>
    <w:rsid w:val="005D2A36"/>
    <w:rsid w:val="005D37E0"/>
    <w:rsid w:val="005D52B2"/>
    <w:rsid w:val="005D68DC"/>
    <w:rsid w:val="005E124C"/>
    <w:rsid w:val="005E2EDD"/>
    <w:rsid w:val="005E3976"/>
    <w:rsid w:val="005E5534"/>
    <w:rsid w:val="005E58EC"/>
    <w:rsid w:val="005E6192"/>
    <w:rsid w:val="005E6593"/>
    <w:rsid w:val="005E6B56"/>
    <w:rsid w:val="005E72F6"/>
    <w:rsid w:val="005F2293"/>
    <w:rsid w:val="005F4044"/>
    <w:rsid w:val="005F5959"/>
    <w:rsid w:val="005F6AFB"/>
    <w:rsid w:val="005F6AFD"/>
    <w:rsid w:val="005F7A70"/>
    <w:rsid w:val="00600A98"/>
    <w:rsid w:val="00602DE0"/>
    <w:rsid w:val="006052C4"/>
    <w:rsid w:val="006053FA"/>
    <w:rsid w:val="0060699D"/>
    <w:rsid w:val="00606DA2"/>
    <w:rsid w:val="00606E39"/>
    <w:rsid w:val="006111B5"/>
    <w:rsid w:val="00616231"/>
    <w:rsid w:val="00622D8A"/>
    <w:rsid w:val="00625C71"/>
    <w:rsid w:val="00633D27"/>
    <w:rsid w:val="006346A6"/>
    <w:rsid w:val="00634BCF"/>
    <w:rsid w:val="00635DE7"/>
    <w:rsid w:val="00636700"/>
    <w:rsid w:val="00640B62"/>
    <w:rsid w:val="00641682"/>
    <w:rsid w:val="00643051"/>
    <w:rsid w:val="00644994"/>
    <w:rsid w:val="00645932"/>
    <w:rsid w:val="006465C7"/>
    <w:rsid w:val="00646B3D"/>
    <w:rsid w:val="006475C3"/>
    <w:rsid w:val="006506D8"/>
    <w:rsid w:val="00651F94"/>
    <w:rsid w:val="00654F33"/>
    <w:rsid w:val="00657750"/>
    <w:rsid w:val="00660302"/>
    <w:rsid w:val="00660465"/>
    <w:rsid w:val="00665E61"/>
    <w:rsid w:val="00667F25"/>
    <w:rsid w:val="00672170"/>
    <w:rsid w:val="0067343D"/>
    <w:rsid w:val="00674F66"/>
    <w:rsid w:val="006761DD"/>
    <w:rsid w:val="00677668"/>
    <w:rsid w:val="0068174D"/>
    <w:rsid w:val="00687174"/>
    <w:rsid w:val="00687FF1"/>
    <w:rsid w:val="006902A9"/>
    <w:rsid w:val="00691CE0"/>
    <w:rsid w:val="006937D9"/>
    <w:rsid w:val="006966D0"/>
    <w:rsid w:val="0069755E"/>
    <w:rsid w:val="006A04E4"/>
    <w:rsid w:val="006A18EE"/>
    <w:rsid w:val="006A3ED4"/>
    <w:rsid w:val="006A440C"/>
    <w:rsid w:val="006A4C19"/>
    <w:rsid w:val="006A612B"/>
    <w:rsid w:val="006A6DD5"/>
    <w:rsid w:val="006B0642"/>
    <w:rsid w:val="006B384F"/>
    <w:rsid w:val="006B4099"/>
    <w:rsid w:val="006B48B1"/>
    <w:rsid w:val="006B5A7E"/>
    <w:rsid w:val="006B6855"/>
    <w:rsid w:val="006B792B"/>
    <w:rsid w:val="006C211E"/>
    <w:rsid w:val="006C3117"/>
    <w:rsid w:val="006C633C"/>
    <w:rsid w:val="006C7162"/>
    <w:rsid w:val="006D42C7"/>
    <w:rsid w:val="006D4300"/>
    <w:rsid w:val="006D5738"/>
    <w:rsid w:val="006D5C5D"/>
    <w:rsid w:val="006D7024"/>
    <w:rsid w:val="006E132F"/>
    <w:rsid w:val="006E154E"/>
    <w:rsid w:val="006E3B5B"/>
    <w:rsid w:val="006E4DA8"/>
    <w:rsid w:val="006E6526"/>
    <w:rsid w:val="006F008D"/>
    <w:rsid w:val="006F0911"/>
    <w:rsid w:val="006F1349"/>
    <w:rsid w:val="006F18A9"/>
    <w:rsid w:val="006F251D"/>
    <w:rsid w:val="006F3921"/>
    <w:rsid w:val="006F50C3"/>
    <w:rsid w:val="006F5712"/>
    <w:rsid w:val="006F68A9"/>
    <w:rsid w:val="00702A74"/>
    <w:rsid w:val="0070497B"/>
    <w:rsid w:val="00706B0D"/>
    <w:rsid w:val="00706CBD"/>
    <w:rsid w:val="007078D0"/>
    <w:rsid w:val="0070794B"/>
    <w:rsid w:val="00710144"/>
    <w:rsid w:val="007118D3"/>
    <w:rsid w:val="007125FE"/>
    <w:rsid w:val="00712604"/>
    <w:rsid w:val="0071319A"/>
    <w:rsid w:val="00713666"/>
    <w:rsid w:val="007151D3"/>
    <w:rsid w:val="00715580"/>
    <w:rsid w:val="0071562D"/>
    <w:rsid w:val="00715AA6"/>
    <w:rsid w:val="00715F99"/>
    <w:rsid w:val="007168E7"/>
    <w:rsid w:val="00717860"/>
    <w:rsid w:val="00717973"/>
    <w:rsid w:val="00717C58"/>
    <w:rsid w:val="00717D23"/>
    <w:rsid w:val="0072052F"/>
    <w:rsid w:val="00721FCC"/>
    <w:rsid w:val="00727E5C"/>
    <w:rsid w:val="00730227"/>
    <w:rsid w:val="00730877"/>
    <w:rsid w:val="00730BA6"/>
    <w:rsid w:val="00732A8C"/>
    <w:rsid w:val="00733428"/>
    <w:rsid w:val="00733DB7"/>
    <w:rsid w:val="00734954"/>
    <w:rsid w:val="00737904"/>
    <w:rsid w:val="007407A9"/>
    <w:rsid w:val="007434BC"/>
    <w:rsid w:val="00744762"/>
    <w:rsid w:val="0074498A"/>
    <w:rsid w:val="00745E53"/>
    <w:rsid w:val="00746699"/>
    <w:rsid w:val="007476C9"/>
    <w:rsid w:val="00747B32"/>
    <w:rsid w:val="00754F78"/>
    <w:rsid w:val="00761BD0"/>
    <w:rsid w:val="007700A7"/>
    <w:rsid w:val="007724F1"/>
    <w:rsid w:val="00772BC0"/>
    <w:rsid w:val="007748A7"/>
    <w:rsid w:val="007754E9"/>
    <w:rsid w:val="00781356"/>
    <w:rsid w:val="00781A30"/>
    <w:rsid w:val="00783AC7"/>
    <w:rsid w:val="00783BA0"/>
    <w:rsid w:val="0078439B"/>
    <w:rsid w:val="00784588"/>
    <w:rsid w:val="00786682"/>
    <w:rsid w:val="00786F88"/>
    <w:rsid w:val="00787668"/>
    <w:rsid w:val="007906AD"/>
    <w:rsid w:val="007914F7"/>
    <w:rsid w:val="00791734"/>
    <w:rsid w:val="007919BA"/>
    <w:rsid w:val="007955CA"/>
    <w:rsid w:val="00797991"/>
    <w:rsid w:val="007A01BA"/>
    <w:rsid w:val="007A2DE6"/>
    <w:rsid w:val="007A384F"/>
    <w:rsid w:val="007A3D2E"/>
    <w:rsid w:val="007A3DE6"/>
    <w:rsid w:val="007A46BD"/>
    <w:rsid w:val="007A6E0D"/>
    <w:rsid w:val="007B2C60"/>
    <w:rsid w:val="007C1C82"/>
    <w:rsid w:val="007C336E"/>
    <w:rsid w:val="007D1DDB"/>
    <w:rsid w:val="007D1DDD"/>
    <w:rsid w:val="007D2239"/>
    <w:rsid w:val="007D2CDF"/>
    <w:rsid w:val="007D2D4C"/>
    <w:rsid w:val="007D331D"/>
    <w:rsid w:val="007D3539"/>
    <w:rsid w:val="007D3A26"/>
    <w:rsid w:val="007D546C"/>
    <w:rsid w:val="007D5525"/>
    <w:rsid w:val="007D6E6D"/>
    <w:rsid w:val="007D77C7"/>
    <w:rsid w:val="007E3AF9"/>
    <w:rsid w:val="007E5F3D"/>
    <w:rsid w:val="007E690E"/>
    <w:rsid w:val="007E791C"/>
    <w:rsid w:val="007F0554"/>
    <w:rsid w:val="007F1AFE"/>
    <w:rsid w:val="007F641C"/>
    <w:rsid w:val="007F7441"/>
    <w:rsid w:val="00800B94"/>
    <w:rsid w:val="00801F8D"/>
    <w:rsid w:val="0080322F"/>
    <w:rsid w:val="0080472F"/>
    <w:rsid w:val="00804FEE"/>
    <w:rsid w:val="0080732E"/>
    <w:rsid w:val="00811313"/>
    <w:rsid w:val="00811B3E"/>
    <w:rsid w:val="00816C82"/>
    <w:rsid w:val="008208D0"/>
    <w:rsid w:val="00824695"/>
    <w:rsid w:val="00825767"/>
    <w:rsid w:val="00825D1B"/>
    <w:rsid w:val="0082688B"/>
    <w:rsid w:val="00827021"/>
    <w:rsid w:val="00830B93"/>
    <w:rsid w:val="00832067"/>
    <w:rsid w:val="0083264A"/>
    <w:rsid w:val="00833F64"/>
    <w:rsid w:val="008370B0"/>
    <w:rsid w:val="00840F71"/>
    <w:rsid w:val="00841008"/>
    <w:rsid w:val="00842F8B"/>
    <w:rsid w:val="008430EC"/>
    <w:rsid w:val="0084328D"/>
    <w:rsid w:val="008445E6"/>
    <w:rsid w:val="00845304"/>
    <w:rsid w:val="00845312"/>
    <w:rsid w:val="00846AB2"/>
    <w:rsid w:val="0085013F"/>
    <w:rsid w:val="00851A5E"/>
    <w:rsid w:val="00853AED"/>
    <w:rsid w:val="00854D8E"/>
    <w:rsid w:val="008554DC"/>
    <w:rsid w:val="008561FC"/>
    <w:rsid w:val="00856DAC"/>
    <w:rsid w:val="00860BB6"/>
    <w:rsid w:val="00865D81"/>
    <w:rsid w:val="00870086"/>
    <w:rsid w:val="008706A3"/>
    <w:rsid w:val="008726C5"/>
    <w:rsid w:val="00874F18"/>
    <w:rsid w:val="00877927"/>
    <w:rsid w:val="00877C5E"/>
    <w:rsid w:val="00881D9D"/>
    <w:rsid w:val="00882C43"/>
    <w:rsid w:val="00891718"/>
    <w:rsid w:val="00891BD3"/>
    <w:rsid w:val="008945FE"/>
    <w:rsid w:val="00896DB5"/>
    <w:rsid w:val="008A0332"/>
    <w:rsid w:val="008A0F62"/>
    <w:rsid w:val="008A19A9"/>
    <w:rsid w:val="008A3278"/>
    <w:rsid w:val="008A3AED"/>
    <w:rsid w:val="008A41B8"/>
    <w:rsid w:val="008B0BF6"/>
    <w:rsid w:val="008B32E4"/>
    <w:rsid w:val="008B34E1"/>
    <w:rsid w:val="008B393A"/>
    <w:rsid w:val="008B4F30"/>
    <w:rsid w:val="008B6762"/>
    <w:rsid w:val="008B6948"/>
    <w:rsid w:val="008B6C10"/>
    <w:rsid w:val="008B7B52"/>
    <w:rsid w:val="008C159E"/>
    <w:rsid w:val="008C301F"/>
    <w:rsid w:val="008C30F9"/>
    <w:rsid w:val="008C323A"/>
    <w:rsid w:val="008C40C0"/>
    <w:rsid w:val="008C4D99"/>
    <w:rsid w:val="008C53E6"/>
    <w:rsid w:val="008C722D"/>
    <w:rsid w:val="008C7881"/>
    <w:rsid w:val="008C7C17"/>
    <w:rsid w:val="008D1F7D"/>
    <w:rsid w:val="008D449F"/>
    <w:rsid w:val="008D5551"/>
    <w:rsid w:val="008D5E86"/>
    <w:rsid w:val="008D69FF"/>
    <w:rsid w:val="008D6CD7"/>
    <w:rsid w:val="008E1E70"/>
    <w:rsid w:val="008E4FE3"/>
    <w:rsid w:val="008F2046"/>
    <w:rsid w:val="008F3390"/>
    <w:rsid w:val="008F5C28"/>
    <w:rsid w:val="008F6725"/>
    <w:rsid w:val="008F7375"/>
    <w:rsid w:val="008F75A2"/>
    <w:rsid w:val="008F7CA1"/>
    <w:rsid w:val="009029FB"/>
    <w:rsid w:val="0090391B"/>
    <w:rsid w:val="00903BB3"/>
    <w:rsid w:val="00905F1C"/>
    <w:rsid w:val="00907D70"/>
    <w:rsid w:val="00910A4A"/>
    <w:rsid w:val="00910B54"/>
    <w:rsid w:val="00911F1E"/>
    <w:rsid w:val="009142E2"/>
    <w:rsid w:val="009151F8"/>
    <w:rsid w:val="00915B27"/>
    <w:rsid w:val="0091655E"/>
    <w:rsid w:val="00916CD8"/>
    <w:rsid w:val="00920279"/>
    <w:rsid w:val="009211D9"/>
    <w:rsid w:val="0092354B"/>
    <w:rsid w:val="00924281"/>
    <w:rsid w:val="009250B0"/>
    <w:rsid w:val="00925C95"/>
    <w:rsid w:val="00930DBA"/>
    <w:rsid w:val="009331D0"/>
    <w:rsid w:val="00935288"/>
    <w:rsid w:val="00940121"/>
    <w:rsid w:val="00940EF1"/>
    <w:rsid w:val="00943428"/>
    <w:rsid w:val="009437AD"/>
    <w:rsid w:val="009440AB"/>
    <w:rsid w:val="0094533E"/>
    <w:rsid w:val="009453DA"/>
    <w:rsid w:val="00946255"/>
    <w:rsid w:val="00946614"/>
    <w:rsid w:val="009538E3"/>
    <w:rsid w:val="0095472A"/>
    <w:rsid w:val="00955930"/>
    <w:rsid w:val="00955F3B"/>
    <w:rsid w:val="00961794"/>
    <w:rsid w:val="009635B5"/>
    <w:rsid w:val="00967862"/>
    <w:rsid w:val="00970659"/>
    <w:rsid w:val="00971361"/>
    <w:rsid w:val="009734A4"/>
    <w:rsid w:val="00974A5A"/>
    <w:rsid w:val="009801CB"/>
    <w:rsid w:val="009811BA"/>
    <w:rsid w:val="0098428B"/>
    <w:rsid w:val="00984989"/>
    <w:rsid w:val="00984AB2"/>
    <w:rsid w:val="00984E0E"/>
    <w:rsid w:val="009861F1"/>
    <w:rsid w:val="0098665E"/>
    <w:rsid w:val="0098735D"/>
    <w:rsid w:val="00987CD7"/>
    <w:rsid w:val="0099022A"/>
    <w:rsid w:val="009964CB"/>
    <w:rsid w:val="009A18BC"/>
    <w:rsid w:val="009A2141"/>
    <w:rsid w:val="009A2E72"/>
    <w:rsid w:val="009A2EF7"/>
    <w:rsid w:val="009A3B23"/>
    <w:rsid w:val="009A4E9A"/>
    <w:rsid w:val="009B18C9"/>
    <w:rsid w:val="009B1ED5"/>
    <w:rsid w:val="009B27B9"/>
    <w:rsid w:val="009B485B"/>
    <w:rsid w:val="009B52B0"/>
    <w:rsid w:val="009B53A7"/>
    <w:rsid w:val="009B60DC"/>
    <w:rsid w:val="009B6145"/>
    <w:rsid w:val="009B6FDC"/>
    <w:rsid w:val="009C1040"/>
    <w:rsid w:val="009C4344"/>
    <w:rsid w:val="009C591C"/>
    <w:rsid w:val="009C5926"/>
    <w:rsid w:val="009C6303"/>
    <w:rsid w:val="009D00EE"/>
    <w:rsid w:val="009D0485"/>
    <w:rsid w:val="009D06ED"/>
    <w:rsid w:val="009D0EE0"/>
    <w:rsid w:val="009D25A2"/>
    <w:rsid w:val="009D4D66"/>
    <w:rsid w:val="009D4FC3"/>
    <w:rsid w:val="009E3CDC"/>
    <w:rsid w:val="009E7D58"/>
    <w:rsid w:val="009F04F1"/>
    <w:rsid w:val="009F0AD4"/>
    <w:rsid w:val="009F1810"/>
    <w:rsid w:val="009F20E2"/>
    <w:rsid w:val="009F54A4"/>
    <w:rsid w:val="009F5553"/>
    <w:rsid w:val="009F57D8"/>
    <w:rsid w:val="009F69F9"/>
    <w:rsid w:val="009F75DD"/>
    <w:rsid w:val="00A00006"/>
    <w:rsid w:val="00A02D22"/>
    <w:rsid w:val="00A03023"/>
    <w:rsid w:val="00A03945"/>
    <w:rsid w:val="00A04162"/>
    <w:rsid w:val="00A04DF5"/>
    <w:rsid w:val="00A07CF4"/>
    <w:rsid w:val="00A15839"/>
    <w:rsid w:val="00A15BE5"/>
    <w:rsid w:val="00A22268"/>
    <w:rsid w:val="00A2452C"/>
    <w:rsid w:val="00A2466B"/>
    <w:rsid w:val="00A2499F"/>
    <w:rsid w:val="00A24F56"/>
    <w:rsid w:val="00A2684D"/>
    <w:rsid w:val="00A269A2"/>
    <w:rsid w:val="00A26B76"/>
    <w:rsid w:val="00A26C8F"/>
    <w:rsid w:val="00A30C9D"/>
    <w:rsid w:val="00A31E9A"/>
    <w:rsid w:val="00A33683"/>
    <w:rsid w:val="00A33AAD"/>
    <w:rsid w:val="00A33B9A"/>
    <w:rsid w:val="00A367C9"/>
    <w:rsid w:val="00A36E6C"/>
    <w:rsid w:val="00A41765"/>
    <w:rsid w:val="00A43B35"/>
    <w:rsid w:val="00A54C4B"/>
    <w:rsid w:val="00A55CED"/>
    <w:rsid w:val="00A5607C"/>
    <w:rsid w:val="00A57021"/>
    <w:rsid w:val="00A601D5"/>
    <w:rsid w:val="00A653BE"/>
    <w:rsid w:val="00A72094"/>
    <w:rsid w:val="00A7521E"/>
    <w:rsid w:val="00A8372B"/>
    <w:rsid w:val="00A843CB"/>
    <w:rsid w:val="00A84418"/>
    <w:rsid w:val="00A847FB"/>
    <w:rsid w:val="00A862FA"/>
    <w:rsid w:val="00A8754B"/>
    <w:rsid w:val="00A87A00"/>
    <w:rsid w:val="00A90613"/>
    <w:rsid w:val="00A90BD4"/>
    <w:rsid w:val="00A9202D"/>
    <w:rsid w:val="00A94680"/>
    <w:rsid w:val="00A95D78"/>
    <w:rsid w:val="00A96F8D"/>
    <w:rsid w:val="00A9789E"/>
    <w:rsid w:val="00AA1A60"/>
    <w:rsid w:val="00AA1BD8"/>
    <w:rsid w:val="00AA212C"/>
    <w:rsid w:val="00AA36C8"/>
    <w:rsid w:val="00AA3B42"/>
    <w:rsid w:val="00AA5B18"/>
    <w:rsid w:val="00AB0A38"/>
    <w:rsid w:val="00AB17E2"/>
    <w:rsid w:val="00AB5CF5"/>
    <w:rsid w:val="00AC072C"/>
    <w:rsid w:val="00AC080A"/>
    <w:rsid w:val="00AC2881"/>
    <w:rsid w:val="00AC4E56"/>
    <w:rsid w:val="00AC5067"/>
    <w:rsid w:val="00AC7622"/>
    <w:rsid w:val="00AC7687"/>
    <w:rsid w:val="00AD0A0D"/>
    <w:rsid w:val="00AD13F4"/>
    <w:rsid w:val="00AD194D"/>
    <w:rsid w:val="00AD1DCB"/>
    <w:rsid w:val="00AD1EA9"/>
    <w:rsid w:val="00AD3926"/>
    <w:rsid w:val="00AD4492"/>
    <w:rsid w:val="00AD5007"/>
    <w:rsid w:val="00AD79C1"/>
    <w:rsid w:val="00AE1EFA"/>
    <w:rsid w:val="00AE2414"/>
    <w:rsid w:val="00AE282D"/>
    <w:rsid w:val="00AE3D90"/>
    <w:rsid w:val="00AE5415"/>
    <w:rsid w:val="00AE7B6B"/>
    <w:rsid w:val="00AF047F"/>
    <w:rsid w:val="00AF37D6"/>
    <w:rsid w:val="00AF58E1"/>
    <w:rsid w:val="00AF74BF"/>
    <w:rsid w:val="00AF78D5"/>
    <w:rsid w:val="00B0114B"/>
    <w:rsid w:val="00B01F3A"/>
    <w:rsid w:val="00B02E9F"/>
    <w:rsid w:val="00B04D55"/>
    <w:rsid w:val="00B054BD"/>
    <w:rsid w:val="00B06CBC"/>
    <w:rsid w:val="00B07F80"/>
    <w:rsid w:val="00B11D82"/>
    <w:rsid w:val="00B1379E"/>
    <w:rsid w:val="00B1404F"/>
    <w:rsid w:val="00B14182"/>
    <w:rsid w:val="00B1583B"/>
    <w:rsid w:val="00B16D23"/>
    <w:rsid w:val="00B20D38"/>
    <w:rsid w:val="00B241D2"/>
    <w:rsid w:val="00B24599"/>
    <w:rsid w:val="00B24D4A"/>
    <w:rsid w:val="00B264C2"/>
    <w:rsid w:val="00B26E89"/>
    <w:rsid w:val="00B330D1"/>
    <w:rsid w:val="00B33505"/>
    <w:rsid w:val="00B40D77"/>
    <w:rsid w:val="00B43606"/>
    <w:rsid w:val="00B456C1"/>
    <w:rsid w:val="00B50454"/>
    <w:rsid w:val="00B506B0"/>
    <w:rsid w:val="00B5131B"/>
    <w:rsid w:val="00B5446A"/>
    <w:rsid w:val="00B57385"/>
    <w:rsid w:val="00B6029E"/>
    <w:rsid w:val="00B61056"/>
    <w:rsid w:val="00B6199E"/>
    <w:rsid w:val="00B6320C"/>
    <w:rsid w:val="00B65924"/>
    <w:rsid w:val="00B70020"/>
    <w:rsid w:val="00B71AD6"/>
    <w:rsid w:val="00B72DD6"/>
    <w:rsid w:val="00B74C2A"/>
    <w:rsid w:val="00B76DAB"/>
    <w:rsid w:val="00B818AF"/>
    <w:rsid w:val="00B82FDC"/>
    <w:rsid w:val="00B83138"/>
    <w:rsid w:val="00B83E16"/>
    <w:rsid w:val="00B84537"/>
    <w:rsid w:val="00B90C01"/>
    <w:rsid w:val="00B92633"/>
    <w:rsid w:val="00B94219"/>
    <w:rsid w:val="00B94ED2"/>
    <w:rsid w:val="00B95EC5"/>
    <w:rsid w:val="00BA00C7"/>
    <w:rsid w:val="00BA56D2"/>
    <w:rsid w:val="00BA6E82"/>
    <w:rsid w:val="00BB23DE"/>
    <w:rsid w:val="00BC2CC3"/>
    <w:rsid w:val="00BC545D"/>
    <w:rsid w:val="00BC569C"/>
    <w:rsid w:val="00BC627C"/>
    <w:rsid w:val="00BD430F"/>
    <w:rsid w:val="00BD6545"/>
    <w:rsid w:val="00BD773C"/>
    <w:rsid w:val="00BE185C"/>
    <w:rsid w:val="00BE1D05"/>
    <w:rsid w:val="00BE2490"/>
    <w:rsid w:val="00BE2717"/>
    <w:rsid w:val="00BE474C"/>
    <w:rsid w:val="00BE5BD4"/>
    <w:rsid w:val="00BE619A"/>
    <w:rsid w:val="00BE7471"/>
    <w:rsid w:val="00BF0868"/>
    <w:rsid w:val="00BF15EC"/>
    <w:rsid w:val="00BF601A"/>
    <w:rsid w:val="00BF6CE5"/>
    <w:rsid w:val="00BF7645"/>
    <w:rsid w:val="00BF7894"/>
    <w:rsid w:val="00BF7A15"/>
    <w:rsid w:val="00C00EDE"/>
    <w:rsid w:val="00C011D1"/>
    <w:rsid w:val="00C01607"/>
    <w:rsid w:val="00C0285A"/>
    <w:rsid w:val="00C042EF"/>
    <w:rsid w:val="00C0508C"/>
    <w:rsid w:val="00C10E29"/>
    <w:rsid w:val="00C10E5A"/>
    <w:rsid w:val="00C11E11"/>
    <w:rsid w:val="00C152DB"/>
    <w:rsid w:val="00C20A6B"/>
    <w:rsid w:val="00C22D16"/>
    <w:rsid w:val="00C22E42"/>
    <w:rsid w:val="00C23C7A"/>
    <w:rsid w:val="00C26A5E"/>
    <w:rsid w:val="00C3097F"/>
    <w:rsid w:val="00C30CD2"/>
    <w:rsid w:val="00C31253"/>
    <w:rsid w:val="00C33B7F"/>
    <w:rsid w:val="00C34122"/>
    <w:rsid w:val="00C3512D"/>
    <w:rsid w:val="00C35B7D"/>
    <w:rsid w:val="00C35FCB"/>
    <w:rsid w:val="00C365C5"/>
    <w:rsid w:val="00C373A2"/>
    <w:rsid w:val="00C41DC7"/>
    <w:rsid w:val="00C430E5"/>
    <w:rsid w:val="00C43C9C"/>
    <w:rsid w:val="00C44858"/>
    <w:rsid w:val="00C46EDE"/>
    <w:rsid w:val="00C52F78"/>
    <w:rsid w:val="00C55B35"/>
    <w:rsid w:val="00C55DD2"/>
    <w:rsid w:val="00C55E07"/>
    <w:rsid w:val="00C603BC"/>
    <w:rsid w:val="00C62027"/>
    <w:rsid w:val="00C63E8C"/>
    <w:rsid w:val="00C655D3"/>
    <w:rsid w:val="00C66706"/>
    <w:rsid w:val="00C66E24"/>
    <w:rsid w:val="00C67124"/>
    <w:rsid w:val="00C679AA"/>
    <w:rsid w:val="00C7151A"/>
    <w:rsid w:val="00C7409D"/>
    <w:rsid w:val="00C743CE"/>
    <w:rsid w:val="00C74EA4"/>
    <w:rsid w:val="00C7503D"/>
    <w:rsid w:val="00C766B2"/>
    <w:rsid w:val="00C7783B"/>
    <w:rsid w:val="00C8018C"/>
    <w:rsid w:val="00C80719"/>
    <w:rsid w:val="00C8082E"/>
    <w:rsid w:val="00C80CA0"/>
    <w:rsid w:val="00C82D85"/>
    <w:rsid w:val="00C84F20"/>
    <w:rsid w:val="00C86E6F"/>
    <w:rsid w:val="00C8759A"/>
    <w:rsid w:val="00C92585"/>
    <w:rsid w:val="00C97811"/>
    <w:rsid w:val="00C978F3"/>
    <w:rsid w:val="00C97F9E"/>
    <w:rsid w:val="00CA27E1"/>
    <w:rsid w:val="00CA3546"/>
    <w:rsid w:val="00CA4DA6"/>
    <w:rsid w:val="00CA6995"/>
    <w:rsid w:val="00CA7DB1"/>
    <w:rsid w:val="00CA7DB5"/>
    <w:rsid w:val="00CB1D93"/>
    <w:rsid w:val="00CB23A9"/>
    <w:rsid w:val="00CB27DB"/>
    <w:rsid w:val="00CB74DE"/>
    <w:rsid w:val="00CC28EB"/>
    <w:rsid w:val="00CC3B78"/>
    <w:rsid w:val="00CC4708"/>
    <w:rsid w:val="00CC50DC"/>
    <w:rsid w:val="00CC5418"/>
    <w:rsid w:val="00CC5683"/>
    <w:rsid w:val="00CD1A2D"/>
    <w:rsid w:val="00CD25AD"/>
    <w:rsid w:val="00CD380D"/>
    <w:rsid w:val="00CD5C6C"/>
    <w:rsid w:val="00CD6480"/>
    <w:rsid w:val="00CD6901"/>
    <w:rsid w:val="00CE237B"/>
    <w:rsid w:val="00CE4C22"/>
    <w:rsid w:val="00CF07A4"/>
    <w:rsid w:val="00CF262B"/>
    <w:rsid w:val="00CF34F3"/>
    <w:rsid w:val="00CF61CB"/>
    <w:rsid w:val="00CF6458"/>
    <w:rsid w:val="00CF7773"/>
    <w:rsid w:val="00D00B0F"/>
    <w:rsid w:val="00D0386C"/>
    <w:rsid w:val="00D03F94"/>
    <w:rsid w:val="00D0462D"/>
    <w:rsid w:val="00D07F86"/>
    <w:rsid w:val="00D10707"/>
    <w:rsid w:val="00D11568"/>
    <w:rsid w:val="00D127ED"/>
    <w:rsid w:val="00D12B94"/>
    <w:rsid w:val="00D156A9"/>
    <w:rsid w:val="00D15AE6"/>
    <w:rsid w:val="00D166FE"/>
    <w:rsid w:val="00D174BC"/>
    <w:rsid w:val="00D17B57"/>
    <w:rsid w:val="00D17E1F"/>
    <w:rsid w:val="00D17E4E"/>
    <w:rsid w:val="00D20611"/>
    <w:rsid w:val="00D219F8"/>
    <w:rsid w:val="00D22A11"/>
    <w:rsid w:val="00D243AD"/>
    <w:rsid w:val="00D25575"/>
    <w:rsid w:val="00D27083"/>
    <w:rsid w:val="00D27861"/>
    <w:rsid w:val="00D30791"/>
    <w:rsid w:val="00D31BF9"/>
    <w:rsid w:val="00D31FCF"/>
    <w:rsid w:val="00D3224F"/>
    <w:rsid w:val="00D32BB8"/>
    <w:rsid w:val="00D341D6"/>
    <w:rsid w:val="00D35001"/>
    <w:rsid w:val="00D35B61"/>
    <w:rsid w:val="00D3620D"/>
    <w:rsid w:val="00D36574"/>
    <w:rsid w:val="00D405C9"/>
    <w:rsid w:val="00D45FA4"/>
    <w:rsid w:val="00D55E55"/>
    <w:rsid w:val="00D571BF"/>
    <w:rsid w:val="00D5767C"/>
    <w:rsid w:val="00D62E8F"/>
    <w:rsid w:val="00D6390A"/>
    <w:rsid w:val="00D6486F"/>
    <w:rsid w:val="00D64ADE"/>
    <w:rsid w:val="00D64B85"/>
    <w:rsid w:val="00D666AB"/>
    <w:rsid w:val="00D67D17"/>
    <w:rsid w:val="00D72BE8"/>
    <w:rsid w:val="00D72ED1"/>
    <w:rsid w:val="00D74878"/>
    <w:rsid w:val="00D8087D"/>
    <w:rsid w:val="00D81F61"/>
    <w:rsid w:val="00D82BEB"/>
    <w:rsid w:val="00D82D0B"/>
    <w:rsid w:val="00D836EB"/>
    <w:rsid w:val="00D90BD1"/>
    <w:rsid w:val="00D913EE"/>
    <w:rsid w:val="00D92342"/>
    <w:rsid w:val="00D927D3"/>
    <w:rsid w:val="00D94892"/>
    <w:rsid w:val="00DA1098"/>
    <w:rsid w:val="00DA1A8B"/>
    <w:rsid w:val="00DA2441"/>
    <w:rsid w:val="00DA6F9F"/>
    <w:rsid w:val="00DA6FCE"/>
    <w:rsid w:val="00DB050E"/>
    <w:rsid w:val="00DB2492"/>
    <w:rsid w:val="00DB2DDF"/>
    <w:rsid w:val="00DB5E84"/>
    <w:rsid w:val="00DC0B57"/>
    <w:rsid w:val="00DC3390"/>
    <w:rsid w:val="00DC4070"/>
    <w:rsid w:val="00DC5A3D"/>
    <w:rsid w:val="00DD072B"/>
    <w:rsid w:val="00DD0B80"/>
    <w:rsid w:val="00DD482C"/>
    <w:rsid w:val="00DE283C"/>
    <w:rsid w:val="00DE2FD1"/>
    <w:rsid w:val="00DE3467"/>
    <w:rsid w:val="00DE35DC"/>
    <w:rsid w:val="00DE4BF4"/>
    <w:rsid w:val="00DE5D48"/>
    <w:rsid w:val="00DE6474"/>
    <w:rsid w:val="00DE6A7D"/>
    <w:rsid w:val="00DE6B6A"/>
    <w:rsid w:val="00DE79F0"/>
    <w:rsid w:val="00DF3AF2"/>
    <w:rsid w:val="00DF3BDA"/>
    <w:rsid w:val="00DF5B3A"/>
    <w:rsid w:val="00DF7AAC"/>
    <w:rsid w:val="00DF7F92"/>
    <w:rsid w:val="00E015B1"/>
    <w:rsid w:val="00E01B09"/>
    <w:rsid w:val="00E043DE"/>
    <w:rsid w:val="00E06DA6"/>
    <w:rsid w:val="00E078C6"/>
    <w:rsid w:val="00E1012A"/>
    <w:rsid w:val="00E102BA"/>
    <w:rsid w:val="00E11DDC"/>
    <w:rsid w:val="00E11F8F"/>
    <w:rsid w:val="00E1386C"/>
    <w:rsid w:val="00E13929"/>
    <w:rsid w:val="00E2602C"/>
    <w:rsid w:val="00E30391"/>
    <w:rsid w:val="00E3152D"/>
    <w:rsid w:val="00E3175C"/>
    <w:rsid w:val="00E32462"/>
    <w:rsid w:val="00E3502A"/>
    <w:rsid w:val="00E35F8A"/>
    <w:rsid w:val="00E404BF"/>
    <w:rsid w:val="00E41BC2"/>
    <w:rsid w:val="00E4271B"/>
    <w:rsid w:val="00E42BAB"/>
    <w:rsid w:val="00E46F4E"/>
    <w:rsid w:val="00E476B5"/>
    <w:rsid w:val="00E47914"/>
    <w:rsid w:val="00E50146"/>
    <w:rsid w:val="00E5081D"/>
    <w:rsid w:val="00E52C7A"/>
    <w:rsid w:val="00E55729"/>
    <w:rsid w:val="00E56515"/>
    <w:rsid w:val="00E614B7"/>
    <w:rsid w:val="00E61B66"/>
    <w:rsid w:val="00E61DDB"/>
    <w:rsid w:val="00E62129"/>
    <w:rsid w:val="00E641AC"/>
    <w:rsid w:val="00E6744F"/>
    <w:rsid w:val="00E707A8"/>
    <w:rsid w:val="00E715F1"/>
    <w:rsid w:val="00E744E1"/>
    <w:rsid w:val="00E75A48"/>
    <w:rsid w:val="00E776E7"/>
    <w:rsid w:val="00E81B77"/>
    <w:rsid w:val="00E836E7"/>
    <w:rsid w:val="00E8612B"/>
    <w:rsid w:val="00E877B3"/>
    <w:rsid w:val="00E90B46"/>
    <w:rsid w:val="00E90DB2"/>
    <w:rsid w:val="00E921C2"/>
    <w:rsid w:val="00E9389C"/>
    <w:rsid w:val="00E94FD6"/>
    <w:rsid w:val="00E97108"/>
    <w:rsid w:val="00EA3D5B"/>
    <w:rsid w:val="00EA44DD"/>
    <w:rsid w:val="00EA45DF"/>
    <w:rsid w:val="00EA5DB3"/>
    <w:rsid w:val="00EA6AEE"/>
    <w:rsid w:val="00EA74BA"/>
    <w:rsid w:val="00EA75AF"/>
    <w:rsid w:val="00EB2788"/>
    <w:rsid w:val="00EB27B6"/>
    <w:rsid w:val="00EB2FC7"/>
    <w:rsid w:val="00EB456B"/>
    <w:rsid w:val="00EB4B43"/>
    <w:rsid w:val="00EB5F32"/>
    <w:rsid w:val="00EB6FEF"/>
    <w:rsid w:val="00EB729E"/>
    <w:rsid w:val="00EB774C"/>
    <w:rsid w:val="00EB7DC6"/>
    <w:rsid w:val="00EC15E9"/>
    <w:rsid w:val="00EC1F8D"/>
    <w:rsid w:val="00EC204F"/>
    <w:rsid w:val="00EC33F1"/>
    <w:rsid w:val="00EC3594"/>
    <w:rsid w:val="00EC379B"/>
    <w:rsid w:val="00EC433F"/>
    <w:rsid w:val="00EC4FCC"/>
    <w:rsid w:val="00EC677D"/>
    <w:rsid w:val="00ED0A0F"/>
    <w:rsid w:val="00ED18BC"/>
    <w:rsid w:val="00ED4F5A"/>
    <w:rsid w:val="00ED6F87"/>
    <w:rsid w:val="00ED7832"/>
    <w:rsid w:val="00EE0293"/>
    <w:rsid w:val="00EE240D"/>
    <w:rsid w:val="00EE2E58"/>
    <w:rsid w:val="00EE3EA0"/>
    <w:rsid w:val="00EE431D"/>
    <w:rsid w:val="00EE4D7D"/>
    <w:rsid w:val="00EE612C"/>
    <w:rsid w:val="00EE67C0"/>
    <w:rsid w:val="00EE7A41"/>
    <w:rsid w:val="00EF485D"/>
    <w:rsid w:val="00EF4B1A"/>
    <w:rsid w:val="00F01ADC"/>
    <w:rsid w:val="00F05BE4"/>
    <w:rsid w:val="00F05F39"/>
    <w:rsid w:val="00F1247D"/>
    <w:rsid w:val="00F12E32"/>
    <w:rsid w:val="00F14989"/>
    <w:rsid w:val="00F17CD8"/>
    <w:rsid w:val="00F2026F"/>
    <w:rsid w:val="00F23FEF"/>
    <w:rsid w:val="00F24643"/>
    <w:rsid w:val="00F26471"/>
    <w:rsid w:val="00F26824"/>
    <w:rsid w:val="00F3149A"/>
    <w:rsid w:val="00F33EA0"/>
    <w:rsid w:val="00F34344"/>
    <w:rsid w:val="00F3572B"/>
    <w:rsid w:val="00F375B1"/>
    <w:rsid w:val="00F4125E"/>
    <w:rsid w:val="00F415F5"/>
    <w:rsid w:val="00F43578"/>
    <w:rsid w:val="00F445D3"/>
    <w:rsid w:val="00F4496D"/>
    <w:rsid w:val="00F45D3B"/>
    <w:rsid w:val="00F46FC9"/>
    <w:rsid w:val="00F512A6"/>
    <w:rsid w:val="00F5191D"/>
    <w:rsid w:val="00F51BD9"/>
    <w:rsid w:val="00F55051"/>
    <w:rsid w:val="00F577AF"/>
    <w:rsid w:val="00F61880"/>
    <w:rsid w:val="00F65696"/>
    <w:rsid w:val="00F70A53"/>
    <w:rsid w:val="00F70AAA"/>
    <w:rsid w:val="00F7123B"/>
    <w:rsid w:val="00F71B43"/>
    <w:rsid w:val="00F72D3E"/>
    <w:rsid w:val="00F72E69"/>
    <w:rsid w:val="00F756C1"/>
    <w:rsid w:val="00F76381"/>
    <w:rsid w:val="00F80F4A"/>
    <w:rsid w:val="00F82A94"/>
    <w:rsid w:val="00F83854"/>
    <w:rsid w:val="00F904FD"/>
    <w:rsid w:val="00F907F1"/>
    <w:rsid w:val="00F90D5E"/>
    <w:rsid w:val="00F91FAC"/>
    <w:rsid w:val="00F93513"/>
    <w:rsid w:val="00F94712"/>
    <w:rsid w:val="00FA24D3"/>
    <w:rsid w:val="00FA259F"/>
    <w:rsid w:val="00FA4DEE"/>
    <w:rsid w:val="00FA5B97"/>
    <w:rsid w:val="00FA6DC6"/>
    <w:rsid w:val="00FB1844"/>
    <w:rsid w:val="00FB2D9A"/>
    <w:rsid w:val="00FB4D24"/>
    <w:rsid w:val="00FB5885"/>
    <w:rsid w:val="00FC05F1"/>
    <w:rsid w:val="00FC3486"/>
    <w:rsid w:val="00FD057A"/>
    <w:rsid w:val="00FD1AF3"/>
    <w:rsid w:val="00FD2A3C"/>
    <w:rsid w:val="00FD5399"/>
    <w:rsid w:val="00FD6B8C"/>
    <w:rsid w:val="00FD76C7"/>
    <w:rsid w:val="00FE1692"/>
    <w:rsid w:val="00FE2A02"/>
    <w:rsid w:val="00FE4831"/>
    <w:rsid w:val="00FE5168"/>
    <w:rsid w:val="00FF0A53"/>
    <w:rsid w:val="00FF5B49"/>
    <w:rsid w:val="00FF6560"/>
    <w:rsid w:val="00FF76EB"/>
    <w:rsid w:val="00FF7F93"/>
    <w:rsid w:val="37918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6B573A9"/>
  <w15:docId w15:val="{C8FEEB4E-1207-4D26-B271-E9599428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1C0F"/>
    <w:pPr>
      <w:spacing w:line="276" w:lineRule="auto"/>
    </w:pPr>
    <w:rPr>
      <w:rFonts w:asciiTheme="minorHAnsi" w:hAnsiTheme="minorHAns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401C0F"/>
    <w:pPr>
      <w:keepNext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5CF5"/>
    <w:pPr>
      <w:keepNext/>
      <w:numPr>
        <w:numId w:val="7"/>
      </w:numPr>
      <w:tabs>
        <w:tab w:val="right" w:pos="2127"/>
        <w:tab w:val="right" w:pos="9752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character" w:styleId="Lienhypertexte">
    <w:name w:val="Hyperlink"/>
    <w:basedOn w:val="Policepardfaut"/>
    <w:uiPriority w:val="99"/>
    <w:rsid w:val="004115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72B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numbering" w:styleId="111111">
    <w:name w:val="Outline List 2"/>
    <w:basedOn w:val="Aucuneliste"/>
    <w:rsid w:val="00C011D1"/>
    <w:pPr>
      <w:numPr>
        <w:numId w:val="3"/>
      </w:numPr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A18EE"/>
    <w:rPr>
      <w:b/>
      <w:bCs/>
    </w:rPr>
  </w:style>
  <w:style w:type="paragraph" w:styleId="Textedebulles">
    <w:name w:val="Balloon Text"/>
    <w:basedOn w:val="Normal"/>
    <w:link w:val="TextedebullesCar"/>
    <w:rsid w:val="007A46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46BD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rsid w:val="00A269A2"/>
    <w:rPr>
      <w:color w:val="800080" w:themeColor="followedHyperlink"/>
      <w:u w:val="single"/>
    </w:rPr>
  </w:style>
  <w:style w:type="paragraph" w:customStyle="1" w:styleId="Grundschrift">
    <w:name w:val="Grundschrift"/>
    <w:basedOn w:val="Normal"/>
    <w:autoRedefine/>
    <w:rsid w:val="00FF7F9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paragraph" w:customStyle="1" w:styleId="Default">
    <w:name w:val="Default"/>
    <w:rsid w:val="003618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E2DD2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654F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">
    <w:name w:val="réponse"/>
    <w:basedOn w:val="Normal"/>
    <w:link w:val="rponseCar"/>
    <w:qFormat/>
    <w:rsid w:val="003237E9"/>
    <w:pPr>
      <w:tabs>
        <w:tab w:val="right" w:leader="dot" w:pos="9781"/>
      </w:tabs>
      <w:jc w:val="both"/>
    </w:pPr>
    <w:rPr>
      <w:vanish/>
      <w:color w:val="0070C0"/>
      <w:szCs w:val="22"/>
    </w:rPr>
  </w:style>
  <w:style w:type="paragraph" w:styleId="Corpsdetexte">
    <w:name w:val="Body Text"/>
    <w:basedOn w:val="Normal"/>
    <w:link w:val="CorpsdetexteCar"/>
    <w:unhideWhenUsed/>
    <w:rsid w:val="00935288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35288"/>
    <w:rPr>
      <w:rFonts w:asciiTheme="minorHAnsi" w:hAnsiTheme="minorHAnsi"/>
      <w:sz w:val="22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CD6480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D648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1">
    <w:name w:val="Mention1"/>
    <w:basedOn w:val="Policepardfaut"/>
    <w:uiPriority w:val="99"/>
    <w:semiHidden/>
    <w:unhideWhenUsed/>
    <w:rsid w:val="0091655E"/>
    <w:rPr>
      <w:color w:val="2B579A"/>
      <w:shd w:val="clear" w:color="auto" w:fill="E6E6E6"/>
    </w:rPr>
  </w:style>
  <w:style w:type="character" w:styleId="Accentuation">
    <w:name w:val="Emphasis"/>
    <w:basedOn w:val="Policepardfaut"/>
    <w:qFormat/>
    <w:rsid w:val="00295A4F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5FE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945FE"/>
    <w:pPr>
      <w:spacing w:after="100" w:line="259" w:lineRule="auto"/>
      <w:ind w:left="220"/>
    </w:pPr>
    <w:rPr>
      <w:rFonts w:eastAsiaTheme="minorEastAsia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45FE"/>
    <w:pPr>
      <w:spacing w:after="100" w:line="259" w:lineRule="auto"/>
    </w:pPr>
    <w:rPr>
      <w:rFonts w:eastAsiaTheme="minorEastAsia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945FE"/>
    <w:pPr>
      <w:spacing w:after="100" w:line="259" w:lineRule="auto"/>
      <w:ind w:left="440"/>
    </w:pPr>
    <w:rPr>
      <w:rFonts w:eastAsiaTheme="minorEastAsia"/>
      <w:szCs w:val="22"/>
      <w:lang w:eastAsia="fr-CH"/>
    </w:rPr>
  </w:style>
  <w:style w:type="character" w:customStyle="1" w:styleId="rponseCar">
    <w:name w:val="réponse Car"/>
    <w:basedOn w:val="Policepardfaut"/>
    <w:link w:val="rponse"/>
    <w:rsid w:val="00903BB3"/>
    <w:rPr>
      <w:rFonts w:asciiTheme="minorHAnsi" w:hAnsiTheme="minorHAnsi"/>
      <w:vanish/>
      <w:color w:val="0070C0"/>
      <w:sz w:val="22"/>
      <w:szCs w:val="22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984AB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84AB2"/>
    <w:rPr>
      <w:rFonts w:asciiTheme="minorHAnsi" w:hAnsiTheme="minorHAnsi"/>
      <w:lang w:eastAsia="fr-FR"/>
    </w:rPr>
  </w:style>
  <w:style w:type="character" w:styleId="Appelnotedebasdep">
    <w:name w:val="footnote reference"/>
    <w:basedOn w:val="Policepardfaut"/>
    <w:semiHidden/>
    <w:unhideWhenUsed/>
    <w:rsid w:val="00984AB2"/>
    <w:rPr>
      <w:vertAlign w:val="superscript"/>
    </w:rPr>
  </w:style>
  <w:style w:type="character" w:customStyle="1" w:styleId="Titre2Car">
    <w:name w:val="Titre 2 Car"/>
    <w:basedOn w:val="Policepardfaut"/>
    <w:link w:val="Titre2"/>
    <w:rsid w:val="00AB5CF5"/>
    <w:rPr>
      <w:rFonts w:asciiTheme="minorHAnsi" w:hAnsiTheme="minorHAnsi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415F5"/>
    <w:rPr>
      <w:rFonts w:asciiTheme="minorHAnsi" w:hAnsiTheme="minorHAnsi" w:cs="Arial"/>
      <w:b/>
      <w:bCs/>
      <w:sz w:val="26"/>
      <w:szCs w:val="26"/>
      <w:lang w:eastAsia="fr-FR"/>
    </w:rPr>
  </w:style>
  <w:style w:type="paragraph" w:styleId="Listenumros">
    <w:name w:val="List Number"/>
    <w:basedOn w:val="Normal"/>
    <w:rsid w:val="003B437C"/>
    <w:pPr>
      <w:numPr>
        <w:numId w:val="25"/>
      </w:numPr>
      <w:spacing w:after="120" w:line="240" w:lineRule="auto"/>
    </w:pPr>
    <w:rPr>
      <w:rFonts w:ascii="Book Antiqua" w:hAnsi="Book Antiqua"/>
      <w:sz w:val="24"/>
      <w:szCs w:val="20"/>
      <w:lang w:eastAsia="fr-CH"/>
    </w:rPr>
  </w:style>
  <w:style w:type="character" w:styleId="Textedelespacerserv">
    <w:name w:val="Placeholder Text"/>
    <w:basedOn w:val="Policepardfaut"/>
    <w:uiPriority w:val="99"/>
    <w:semiHidden/>
    <w:rsid w:val="00BF6CE5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CD5C6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D5C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D5C6C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D5C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D5C6C"/>
    <w:rPr>
      <w:rFonts w:asciiTheme="minorHAnsi" w:hAnsiTheme="minorHAnsi"/>
      <w:b/>
      <w:bCs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87668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3F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E04F16-B754-4897-89B2-B0DA47C294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5FB816-201F-4C85-BA8C-25E8F080FAA9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A3465418-806D-4BA4-866B-0DFB875D1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C64318-4ECA-4016-A35D-5F1C0D80A7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Ertretewtrew</vt:lpstr>
      <vt:lpstr>Ertretewtrew</vt:lpstr>
    </vt:vector>
  </TitlesOfParts>
  <Company>ETML</Company>
  <LinksUpToDate>false</LinksUpToDate>
  <CharactersWithSpaces>647</CharactersWithSpaces>
  <SharedDoc>false</SharedDoc>
  <HLinks>
    <vt:vector size="24" baseType="variant"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_Toc135743254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_Toc135743253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_Toc135743252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_Toc135743251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cp:lastModifiedBy>Alain-Philippe Garraux</cp:lastModifiedBy>
  <cp:revision>4</cp:revision>
  <cp:lastPrinted>2023-05-29T20:37:00Z</cp:lastPrinted>
  <dcterms:created xsi:type="dcterms:W3CDTF">2025-01-29T09:34:00Z</dcterms:created>
  <dcterms:modified xsi:type="dcterms:W3CDTF">2025-01-29T09:38:00Z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